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25B" w:rsidRDefault="0062125B" w:rsidP="0062125B">
      <w:pPr>
        <w:pStyle w:val="Heading2"/>
        <w:spacing w:before="120"/>
        <w:jc w:val="center"/>
      </w:pPr>
      <w:r>
        <w:t xml:space="preserve">Problem 2 </w:t>
      </w:r>
      <w:r w:rsidRPr="00552A9F">
        <w:t xml:space="preserve">– </w:t>
      </w:r>
      <w:proofErr w:type="spellStart"/>
      <w:r w:rsidR="00D562DF">
        <w:t>Boji_goal</w:t>
      </w:r>
      <w:proofErr w:type="spellEnd"/>
    </w:p>
    <w:p w:rsidR="009C228A" w:rsidRDefault="00557EB9" w:rsidP="00557EB9">
      <w:proofErr w:type="spellStart"/>
      <w:r>
        <w:t>Bojinkov</w:t>
      </w:r>
      <w:proofErr w:type="spellEnd"/>
      <w:r>
        <w:t xml:space="preserve"> likes to play football and he likes </w:t>
      </w:r>
      <w:proofErr w:type="spellStart"/>
      <w:r>
        <w:t>chalga</w:t>
      </w:r>
      <w:proofErr w:type="spellEnd"/>
      <w:r>
        <w:t xml:space="preserve"> as well. As we all know </w:t>
      </w:r>
      <w:proofErr w:type="spellStart"/>
      <w:r>
        <w:t>Bojinkov</w:t>
      </w:r>
      <w:proofErr w:type="spellEnd"/>
      <w:r>
        <w:t xml:space="preserve"> doesn’t like to play with his teammates and he is trying always to </w:t>
      </w:r>
      <w:r w:rsidR="009C228A">
        <w:t>finish the attack</w:t>
      </w:r>
      <w:r>
        <w:t xml:space="preserve">. So one day the coach decides that he can </w:t>
      </w:r>
      <w:r w:rsidR="009C228A">
        <w:t>attempt the goal</w:t>
      </w:r>
      <w:r>
        <w:t xml:space="preserve"> only if all the players in the attack touch the ball before </w:t>
      </w:r>
      <w:proofErr w:type="spellStart"/>
      <w:r>
        <w:t>Bojinkov</w:t>
      </w:r>
      <w:proofErr w:type="spellEnd"/>
      <w:r>
        <w:t xml:space="preserve"> </w:t>
      </w:r>
      <w:r w:rsidR="009C228A">
        <w:t>tries to score.</w:t>
      </w:r>
      <w:r w:rsidR="00FF1D0F">
        <w:t xml:space="preserve"> So he should pass the ball and all the players should touch</w:t>
      </w:r>
      <w:r w:rsidR="00677AB0">
        <w:t xml:space="preserve"> </w:t>
      </w:r>
      <w:r w:rsidR="00FF1D0F">
        <w:t xml:space="preserve">it </w:t>
      </w:r>
      <w:r w:rsidR="00677AB0" w:rsidRPr="00677AB0">
        <w:rPr>
          <w:b/>
        </w:rPr>
        <w:t>only once</w:t>
      </w:r>
      <w:r w:rsidR="00677AB0">
        <w:t xml:space="preserve"> </w:t>
      </w:r>
      <w:r w:rsidR="00FF1D0F">
        <w:t xml:space="preserve">and then </w:t>
      </w:r>
      <w:r w:rsidR="00677AB0">
        <w:t>the ball should return</w:t>
      </w:r>
      <w:r w:rsidR="00FF1D0F">
        <w:t xml:space="preserve"> to him.</w:t>
      </w:r>
    </w:p>
    <w:p w:rsidR="00FF1D0F" w:rsidRDefault="009C228A" w:rsidP="00557EB9">
      <w:pPr>
        <w:rPr>
          <w:b/>
        </w:rPr>
      </w:pPr>
      <w:r>
        <w:t xml:space="preserve">But as you all know some of the players in the team like the same girl. This is </w:t>
      </w:r>
      <w:proofErr w:type="spellStart"/>
      <w:r>
        <w:t>Nikoletka</w:t>
      </w:r>
      <w:proofErr w:type="spellEnd"/>
      <w:r>
        <w:t xml:space="preserve">. </w:t>
      </w:r>
      <w:r w:rsidR="00FF1D0F" w:rsidRPr="00FF1D0F">
        <w:rPr>
          <w:b/>
        </w:rPr>
        <w:t>N</w:t>
      </w:r>
      <w:r w:rsidRPr="009C228A">
        <w:rPr>
          <w:b/>
        </w:rPr>
        <w:t xml:space="preserve">ot all of them </w:t>
      </w:r>
      <w:r w:rsidR="00FF1D0F">
        <w:rPr>
          <w:b/>
        </w:rPr>
        <w:t>are happy t</w:t>
      </w:r>
      <w:r w:rsidRPr="009C228A">
        <w:rPr>
          <w:b/>
        </w:rPr>
        <w:t>o pass each other the ball.</w:t>
      </w:r>
    </w:p>
    <w:p w:rsidR="00FF1D0F" w:rsidRDefault="00FF1D0F" w:rsidP="00557EB9">
      <w:proofErr w:type="spellStart"/>
      <w:r>
        <w:t>Bojinkov</w:t>
      </w:r>
      <w:proofErr w:type="spellEnd"/>
      <w:r>
        <w:t xml:space="preserve"> wants to score the goal as fast as he can. You should find if with the available players and the connections between them he c</w:t>
      </w:r>
      <w:bookmarkStart w:id="0" w:name="_GoBack"/>
      <w:bookmarkEnd w:id="0"/>
      <w:r>
        <w:t>ould receive the ball again, and what is the minimum time needed for this to happen.</w:t>
      </w:r>
    </w:p>
    <w:p w:rsidR="00FF1D0F" w:rsidRDefault="00FF1D0F" w:rsidP="00557EB9">
      <w:r>
        <w:t xml:space="preserve">You are given </w:t>
      </w:r>
      <w:r>
        <w:rPr>
          <w:b/>
        </w:rPr>
        <w:t xml:space="preserve">N </w:t>
      </w:r>
      <w:r>
        <w:t xml:space="preserve">players and connections between them, as well </w:t>
      </w:r>
      <w:r w:rsidR="002914F0">
        <w:t xml:space="preserve">as </w:t>
      </w:r>
      <w:r>
        <w:t xml:space="preserve">the time </w:t>
      </w:r>
      <w:r w:rsidRPr="00FF1D0F">
        <w:rPr>
          <w:b/>
        </w:rPr>
        <w:t>T</w:t>
      </w:r>
      <w:r>
        <w:t xml:space="preserve"> needed for the ball to move between </w:t>
      </w:r>
      <w:r w:rsidR="0021059A">
        <w:t>each</w:t>
      </w:r>
      <w:r>
        <w:t xml:space="preserve"> two players.</w:t>
      </w:r>
      <w:r w:rsidR="00662968">
        <w:t xml:space="preserve"> </w:t>
      </w:r>
      <w:r w:rsidR="002914F0">
        <w:t>The starting position will be given in the input.</w:t>
      </w:r>
    </w:p>
    <w:p w:rsidR="00963CCF" w:rsidRDefault="00963CCF" w:rsidP="00557EB9">
      <w:pPr>
        <w:rPr>
          <w:b/>
        </w:rPr>
      </w:pPr>
      <w:r>
        <w:rPr>
          <w:b/>
        </w:rPr>
        <w:t>Input</w:t>
      </w:r>
    </w:p>
    <w:p w:rsidR="00963CCF" w:rsidRDefault="00963CCF" w:rsidP="00557EB9">
      <w:r>
        <w:t>The input data should be read from the console.</w:t>
      </w:r>
    </w:p>
    <w:p w:rsidR="00963CCF" w:rsidRDefault="00963CCF" w:rsidP="00557EB9">
      <w:r>
        <w:t>On the first line you will receive the number of the players in the attack.</w:t>
      </w:r>
      <w:r w:rsidR="002914F0">
        <w:t xml:space="preserve">  </w:t>
      </w:r>
      <w:proofErr w:type="gramStart"/>
      <w:r w:rsidR="002914F0" w:rsidRPr="002914F0">
        <w:rPr>
          <w:b/>
        </w:rPr>
        <w:t>From 1 to N</w:t>
      </w:r>
      <w:r w:rsidR="002914F0">
        <w:rPr>
          <w:b/>
        </w:rPr>
        <w:t>.</w:t>
      </w:r>
      <w:proofErr w:type="gramEnd"/>
    </w:p>
    <w:p w:rsidR="0091489D" w:rsidRDefault="0091489D" w:rsidP="00557EB9">
      <w:r>
        <w:t>On the second line you will receive the starting player number.</w:t>
      </w:r>
    </w:p>
    <w:p w:rsidR="00963CCF" w:rsidRDefault="00963CCF" w:rsidP="00557EB9">
      <w:r>
        <w:t xml:space="preserve">On next </w:t>
      </w:r>
      <w:r>
        <w:rPr>
          <w:b/>
        </w:rPr>
        <w:t>lines</w:t>
      </w:r>
      <w:r w:rsidR="00D562DF">
        <w:rPr>
          <w:b/>
        </w:rPr>
        <w:t xml:space="preserve"> until you reach “end”</w:t>
      </w:r>
      <w:r>
        <w:rPr>
          <w:b/>
        </w:rPr>
        <w:t xml:space="preserve"> </w:t>
      </w:r>
      <w:r>
        <w:t>you will receive the information about the players and the time needed for the ball to move between them.</w:t>
      </w:r>
    </w:p>
    <w:p w:rsidR="00963CCF" w:rsidRDefault="00963CCF" w:rsidP="00557EB9">
      <w:r>
        <w:t xml:space="preserve">The format will be </w:t>
      </w:r>
      <w:r>
        <w:rPr>
          <w:b/>
        </w:rPr>
        <w:t xml:space="preserve">P1 P2 T. </w:t>
      </w:r>
      <w:r>
        <w:rPr>
          <w:b/>
          <w:lang w:val="bg-BG"/>
        </w:rPr>
        <w:t xml:space="preserve"> </w:t>
      </w:r>
      <w:proofErr w:type="gramStart"/>
      <w:r>
        <w:rPr>
          <w:b/>
        </w:rPr>
        <w:t>[Player1 Player2 Time].</w:t>
      </w:r>
      <w:proofErr w:type="gramEnd"/>
      <w:r>
        <w:rPr>
          <w:b/>
        </w:rPr>
        <w:t xml:space="preserve"> </w:t>
      </w:r>
      <w:proofErr w:type="gramStart"/>
      <w:r>
        <w:t>Separated by whitespace.</w:t>
      </w:r>
      <w:proofErr w:type="gramEnd"/>
    </w:p>
    <w:p w:rsidR="00A549A7" w:rsidRPr="00A549A7" w:rsidRDefault="00A549A7" w:rsidP="00557EB9">
      <w:pPr>
        <w:rPr>
          <w:b/>
        </w:rPr>
      </w:pPr>
      <w:r w:rsidRPr="00A549A7">
        <w:rPr>
          <w:b/>
        </w:rPr>
        <w:t>Starting player is always Player number 1.</w:t>
      </w:r>
    </w:p>
    <w:p w:rsidR="00963CCF" w:rsidRDefault="00963CCF" w:rsidP="00557EB9">
      <w:r>
        <w:t>The ball could move from Player1-&gt;Player2 and from Player2-&gt;Player1.</w:t>
      </w:r>
    </w:p>
    <w:p w:rsidR="00A549A7" w:rsidRPr="00552A9F" w:rsidRDefault="00A549A7" w:rsidP="00A549A7">
      <w:pPr>
        <w:spacing w:before="60"/>
      </w:pPr>
      <w:r w:rsidRPr="00552A9F">
        <w:t>The input data will always be valid and in the format described. There is no need to check it explicitly.</w:t>
      </w:r>
    </w:p>
    <w:p w:rsidR="00963CCF" w:rsidRDefault="00963CCF" w:rsidP="00557EB9">
      <w:pPr>
        <w:rPr>
          <w:b/>
        </w:rPr>
      </w:pPr>
      <w:r>
        <w:rPr>
          <w:b/>
        </w:rPr>
        <w:t>Output</w:t>
      </w:r>
    </w:p>
    <w:p w:rsidR="00A549A7" w:rsidRDefault="00963CCF" w:rsidP="00557EB9">
      <w:r>
        <w:t xml:space="preserve">The output </w:t>
      </w:r>
      <w:r w:rsidR="00A549A7">
        <w:t xml:space="preserve">data </w:t>
      </w:r>
      <w:r>
        <w:t xml:space="preserve">should be printed on the console. </w:t>
      </w:r>
    </w:p>
    <w:p w:rsidR="00963CCF" w:rsidRDefault="00A549A7" w:rsidP="00557EB9">
      <w:r>
        <w:t>On t</w:t>
      </w:r>
      <w:r w:rsidR="00963CCF">
        <w:t>he only</w:t>
      </w:r>
      <w:r>
        <w:t xml:space="preserve"> output</w:t>
      </w:r>
      <w:r w:rsidR="00963CCF">
        <w:t xml:space="preserve"> line</w:t>
      </w:r>
      <w:r>
        <w:t xml:space="preserve">, print </w:t>
      </w:r>
      <w:r w:rsidR="00963CCF">
        <w:t xml:space="preserve">the time needed for the ball to travel from </w:t>
      </w:r>
      <w:proofErr w:type="spellStart"/>
      <w:r w:rsidR="00963CCF">
        <w:t>Bojinkov</w:t>
      </w:r>
      <w:proofErr w:type="spellEnd"/>
      <w:r w:rsidR="00963CCF">
        <w:t xml:space="preserve"> to him again after all the players touch it. </w:t>
      </w:r>
      <w:r w:rsidR="00970121">
        <w:t xml:space="preserve">Each player can touch the ball </w:t>
      </w:r>
      <w:r w:rsidR="00970121" w:rsidRPr="00970121">
        <w:rPr>
          <w:b/>
        </w:rPr>
        <w:t>only once</w:t>
      </w:r>
      <w:r w:rsidR="00970121">
        <w:t>.</w:t>
      </w:r>
      <w:r w:rsidR="00677AB0">
        <w:t xml:space="preserve"> Only start player is a</w:t>
      </w:r>
      <w:r w:rsidR="002914F0">
        <w:t>llowed to touch the ball twice, o</w:t>
      </w:r>
      <w:r w:rsidR="00677AB0">
        <w:t>nce in the start and once in the end.</w:t>
      </w:r>
    </w:p>
    <w:p w:rsidR="00963CCF" w:rsidRDefault="00963CCF" w:rsidP="00557EB9">
      <w:r>
        <w:t xml:space="preserve">If this is not possible you should </w:t>
      </w:r>
      <w:r w:rsidRPr="00E11181">
        <w:rPr>
          <w:b/>
        </w:rPr>
        <w:t>print 0</w:t>
      </w:r>
      <w:r>
        <w:t xml:space="preserve"> on the console.</w:t>
      </w:r>
    </w:p>
    <w:p w:rsidR="0062125B" w:rsidRPr="00552A9F" w:rsidRDefault="0062125B" w:rsidP="0062125B">
      <w:pPr>
        <w:pStyle w:val="Heading3"/>
        <w:spacing w:before="60"/>
      </w:pPr>
      <w:r w:rsidRPr="00552A9F">
        <w:rPr>
          <w:rFonts w:hint="eastAsia"/>
        </w:rPr>
        <w:t>Constraints</w:t>
      </w:r>
    </w:p>
    <w:p w:rsidR="00535F7D" w:rsidRPr="00A549A7" w:rsidRDefault="00A549A7" w:rsidP="0062125B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b/>
          <w:bCs/>
        </w:rPr>
        <w:t xml:space="preserve">N </w:t>
      </w:r>
      <w:r w:rsidR="009902ED">
        <w:rPr>
          <w:bCs/>
        </w:rPr>
        <w:t>will be in the range [1</w:t>
      </w:r>
      <w:r w:rsidR="000279CB">
        <w:rPr>
          <w:bCs/>
        </w:rPr>
        <w:t>, 2</w:t>
      </w:r>
      <w:r w:rsidR="00AD3983">
        <w:rPr>
          <w:bCs/>
        </w:rPr>
        <w:t>0</w:t>
      </w:r>
      <w:r>
        <w:rPr>
          <w:bCs/>
        </w:rPr>
        <w:t>]</w:t>
      </w:r>
    </w:p>
    <w:p w:rsidR="00A549A7" w:rsidRDefault="00A549A7" w:rsidP="00A549A7">
      <w:pPr>
        <w:numPr>
          <w:ilvl w:val="0"/>
          <w:numId w:val="17"/>
        </w:numPr>
        <w:spacing w:before="0" w:after="0"/>
        <w:ind w:hanging="363"/>
        <w:jc w:val="left"/>
      </w:pPr>
      <w:r>
        <w:rPr>
          <w:bCs/>
        </w:rPr>
        <w:t xml:space="preserve">The time </w:t>
      </w:r>
      <w:r>
        <w:rPr>
          <w:b/>
          <w:bCs/>
          <w:lang w:val="bg-BG"/>
        </w:rPr>
        <w:t xml:space="preserve">Т </w:t>
      </w:r>
      <w:r w:rsidR="00BC2066">
        <w:rPr>
          <w:bCs/>
        </w:rPr>
        <w:t>will be in the range [1</w:t>
      </w:r>
      <w:r>
        <w:rPr>
          <w:bCs/>
        </w:rPr>
        <w:t>, 2</w:t>
      </w:r>
      <w:r w:rsidR="00104158">
        <w:rPr>
          <w:bCs/>
        </w:rPr>
        <w:t xml:space="preserve"> </w:t>
      </w:r>
      <w:r>
        <w:rPr>
          <w:bCs/>
        </w:rPr>
        <w:t>000</w:t>
      </w:r>
      <w:r w:rsidR="00104158">
        <w:rPr>
          <w:bCs/>
        </w:rPr>
        <w:t xml:space="preserve"> </w:t>
      </w:r>
      <w:r>
        <w:rPr>
          <w:bCs/>
        </w:rPr>
        <w:t>000</w:t>
      </w:r>
      <w:r w:rsidR="00104158">
        <w:rPr>
          <w:bCs/>
        </w:rPr>
        <w:t xml:space="preserve"> </w:t>
      </w:r>
      <w:r>
        <w:rPr>
          <w:bCs/>
        </w:rPr>
        <w:t>000]</w:t>
      </w:r>
    </w:p>
    <w:p w:rsidR="0062125B" w:rsidRDefault="0062125B" w:rsidP="0062125B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proofErr w:type="gramStart"/>
      <w:r>
        <w:rPr>
          <w:lang w:eastAsia="ja-JP"/>
        </w:rPr>
        <w:t xml:space="preserve">: </w:t>
      </w:r>
      <w:r w:rsidR="00A549A7">
        <w:rPr>
          <w:lang w:eastAsia="ja-JP"/>
        </w:rPr>
        <w:t>???</w:t>
      </w:r>
      <w:proofErr w:type="gramEnd"/>
      <w:r w:rsidRPr="00552A9F">
        <w:rPr>
          <w:lang w:eastAsia="ja-JP"/>
        </w:rPr>
        <w:t xml:space="preserve"> </w:t>
      </w:r>
      <w:proofErr w:type="gramStart"/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proofErr w:type="gramEnd"/>
      <w:r w:rsidRPr="00552A9F">
        <w:rPr>
          <w:lang w:eastAsia="ja-JP"/>
        </w:rPr>
        <w:t>.</w:t>
      </w:r>
      <w:r>
        <w:rPr>
          <w:lang w:eastAsia="ja-JP"/>
        </w:rPr>
        <w:t xml:space="preserve"> </w:t>
      </w:r>
    </w:p>
    <w:p w:rsidR="0062125B" w:rsidRDefault="0062125B" w:rsidP="0062125B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>Allowed memory</w:t>
      </w:r>
      <w:proofErr w:type="gramStart"/>
      <w:r w:rsidRPr="00552A9F">
        <w:rPr>
          <w:lang w:eastAsia="ja-JP"/>
        </w:rPr>
        <w:t xml:space="preserve">: </w:t>
      </w:r>
      <w:r w:rsidR="00A549A7">
        <w:rPr>
          <w:lang w:eastAsia="ja-JP"/>
        </w:rPr>
        <w:t>???</w:t>
      </w:r>
      <w:proofErr w:type="gramEnd"/>
      <w:r w:rsidRPr="00552A9F">
        <w:t xml:space="preserve"> MB.</w:t>
      </w:r>
    </w:p>
    <w:p w:rsidR="001138BE" w:rsidRDefault="001138BE" w:rsidP="001138BE">
      <w:pPr>
        <w:spacing w:before="0" w:after="0"/>
        <w:jc w:val="left"/>
      </w:pPr>
    </w:p>
    <w:p w:rsidR="001138BE" w:rsidRDefault="001138BE" w:rsidP="001138BE">
      <w:pPr>
        <w:spacing w:before="0" w:after="0"/>
        <w:jc w:val="left"/>
      </w:pPr>
    </w:p>
    <w:p w:rsidR="00F53818" w:rsidRPr="00552A9F" w:rsidRDefault="00F53818" w:rsidP="001138BE">
      <w:pPr>
        <w:spacing w:before="0" w:after="0"/>
        <w:jc w:val="left"/>
      </w:pPr>
    </w:p>
    <w:p w:rsidR="0062125B" w:rsidRPr="00655983" w:rsidRDefault="0062125B" w:rsidP="0062125B">
      <w:pPr>
        <w:pStyle w:val="Heading3"/>
        <w:spacing w:before="60"/>
        <w:rPr>
          <w:lang w:val="bg-BG" w:eastAsia="ja-JP"/>
        </w:rPr>
      </w:pPr>
      <w:r w:rsidRPr="00552A9F">
        <w:rPr>
          <w:rFonts w:hint="eastAsia"/>
          <w:lang w:eastAsia="ja-JP"/>
        </w:rPr>
        <w:lastRenderedPageBreak/>
        <w:t>Examples</w:t>
      </w:r>
    </w:p>
    <w:tbl>
      <w:tblPr>
        <w:tblpPr w:leftFromText="181" w:rightFromText="181" w:vertAnchor="text" w:tblpX="1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620"/>
        <w:gridCol w:w="2340"/>
        <w:gridCol w:w="3960"/>
      </w:tblGrid>
      <w:tr w:rsidR="0062125B" w:rsidRPr="00552A9F" w:rsidTr="00D562DF">
        <w:trPr>
          <w:trHeight w:val="2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125B" w:rsidRPr="004261C3" w:rsidRDefault="0062125B" w:rsidP="00541C6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input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125B" w:rsidRPr="004261C3" w:rsidRDefault="0062125B" w:rsidP="00541C6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output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125B" w:rsidRDefault="0062125B" w:rsidP="00541C6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Explanation</w:t>
            </w:r>
          </w:p>
        </w:tc>
      </w:tr>
      <w:tr w:rsidR="0062125B" w:rsidTr="00A83239">
        <w:trPr>
          <w:trHeight w:val="7017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DF" w:rsidRPr="000E7ADD" w:rsidRDefault="00D562DF" w:rsidP="00D562DF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5</w:t>
            </w:r>
          </w:p>
          <w:p w:rsidR="0091489D" w:rsidRPr="000E7ADD" w:rsidRDefault="0091489D" w:rsidP="00D562DF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1</w:t>
            </w:r>
          </w:p>
          <w:p w:rsidR="00D562DF" w:rsidRPr="000E7ADD" w:rsidRDefault="00D562DF" w:rsidP="00D562DF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1 2 5</w:t>
            </w:r>
          </w:p>
          <w:p w:rsidR="00D562DF" w:rsidRPr="000E7ADD" w:rsidRDefault="00D562DF" w:rsidP="00D562DF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3 1 4</w:t>
            </w:r>
          </w:p>
          <w:p w:rsidR="00D562DF" w:rsidRPr="000E7ADD" w:rsidRDefault="00D562DF" w:rsidP="00D562DF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1 5 10</w:t>
            </w:r>
          </w:p>
          <w:p w:rsidR="00D562DF" w:rsidRPr="000E7ADD" w:rsidRDefault="00D562DF" w:rsidP="00D562DF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2 4 7</w:t>
            </w:r>
          </w:p>
          <w:p w:rsidR="00D562DF" w:rsidRPr="000E7ADD" w:rsidRDefault="00D562DF" w:rsidP="00D562DF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4 3 2</w:t>
            </w:r>
          </w:p>
          <w:p w:rsidR="00D562DF" w:rsidRPr="000E7ADD" w:rsidRDefault="00D562DF" w:rsidP="00D562DF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3 5 1</w:t>
            </w:r>
          </w:p>
          <w:p w:rsidR="00EF51FC" w:rsidRPr="000E7ADD" w:rsidRDefault="00D562DF" w:rsidP="00D562DF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end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2DF" w:rsidRPr="000E7ADD" w:rsidRDefault="00D562DF" w:rsidP="00D562DF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  <w:lang w:eastAsia="ja-JP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  <w:lang w:eastAsia="ja-JP"/>
              </w:rPr>
              <w:t>25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2DC3" w:rsidRPr="000E7ADD" w:rsidRDefault="00D562DF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Starting player 1</w:t>
            </w:r>
          </w:p>
          <w:p w:rsidR="00D562DF" w:rsidRPr="000E7ADD" w:rsidRDefault="00D562DF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1 -&gt; 2 Time: 5</w:t>
            </w:r>
          </w:p>
          <w:p w:rsidR="00D562DF" w:rsidRPr="000E7ADD" w:rsidRDefault="00D562DF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2 -&gt; 4 Time: 7</w:t>
            </w:r>
          </w:p>
          <w:p w:rsidR="00D562DF" w:rsidRPr="000E7ADD" w:rsidRDefault="00D562DF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4 -&gt; 3 Time: 2</w:t>
            </w:r>
          </w:p>
          <w:p w:rsidR="00D562DF" w:rsidRPr="000E7ADD" w:rsidRDefault="00D562DF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3 -&gt; 5 Time: 1</w:t>
            </w:r>
          </w:p>
          <w:p w:rsidR="00D562DF" w:rsidRPr="000E7ADD" w:rsidRDefault="00D562DF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5 -&gt; 1 Time: 10</w:t>
            </w:r>
          </w:p>
          <w:p w:rsidR="00D562DF" w:rsidRPr="000E7ADD" w:rsidRDefault="00D562DF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</w:p>
          <w:p w:rsidR="00D562DF" w:rsidRPr="000E7ADD" w:rsidRDefault="00D562DF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Path: 1 2 4 3 5 1</w:t>
            </w:r>
          </w:p>
          <w:p w:rsidR="00F9524A" w:rsidRPr="000E7ADD" w:rsidRDefault="00F9524A" w:rsidP="00F9524A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Time: 5+7+2+1+10=25</w:t>
            </w:r>
          </w:p>
          <w:p w:rsidR="00F9524A" w:rsidRPr="000E7ADD" w:rsidRDefault="00F9524A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</w:p>
          <w:p w:rsidR="00F9524A" w:rsidRPr="000E7ADD" w:rsidRDefault="00F9524A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Path could be other but all have the same time!</w:t>
            </w:r>
          </w:p>
          <w:p w:rsidR="00D562DF" w:rsidRPr="00F53818" w:rsidRDefault="000E7ADD" w:rsidP="00972D7D">
            <w:pPr>
              <w:spacing w:before="0" w:after="0"/>
              <w:rPr>
                <w:rFonts w:asciiTheme="minorHAnsi" w:hAnsiTheme="minorHAnsi" w:cs="Consolas"/>
                <w:b/>
                <w:bCs/>
                <w:noProof/>
                <w:sz w:val="32"/>
              </w:rPr>
            </w:pPr>
            <w:r>
              <w:rPr>
                <w:rFonts w:asciiTheme="minorHAnsi" w:hAnsiTheme="minorHAnsi" w:cs="Consolas"/>
                <w:b/>
                <w:bCs/>
                <w:noProof/>
                <w:sz w:val="32"/>
                <w:lang w:val="bg-BG" w:eastAsia="bg-BG"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675D7CF8" wp14:editId="089025BE">
                      <wp:simplePos x="0" y="0"/>
                      <wp:positionH relativeFrom="column">
                        <wp:posOffset>203937</wp:posOffset>
                      </wp:positionH>
                      <wp:positionV relativeFrom="paragraph">
                        <wp:posOffset>99263</wp:posOffset>
                      </wp:positionV>
                      <wp:extent cx="1587097" cy="1649715"/>
                      <wp:effectExtent l="19050" t="19050" r="13335" b="8255"/>
                      <wp:wrapNone/>
                      <wp:docPr id="56" name="Group 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87097" cy="1649715"/>
                                <a:chOff x="0" y="0"/>
                                <a:chExt cx="1587097" cy="1649715"/>
                              </a:xfrm>
                            </wpg:grpSpPr>
                            <wps:wsp>
                              <wps:cNvPr id="32" name="Straight Connector 32"/>
                              <wps:cNvCnPr/>
                              <wps:spPr>
                                <a:xfrm flipV="1">
                                  <a:off x="267004" y="431597"/>
                                  <a:ext cx="393700" cy="26670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Straight Connector 36"/>
                              <wps:cNvCnPr/>
                              <wps:spPr>
                                <a:xfrm flipV="1">
                                  <a:off x="1261872" y="965607"/>
                                  <a:ext cx="146050" cy="33655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55" name="Group 55"/>
                              <wpg:cNvGrpSpPr/>
                              <wpg:grpSpPr>
                                <a:xfrm>
                                  <a:off x="0" y="0"/>
                                  <a:ext cx="1587097" cy="1649715"/>
                                  <a:chOff x="0" y="0"/>
                                  <a:chExt cx="1587097" cy="1649715"/>
                                </a:xfrm>
                              </wpg:grpSpPr>
                              <wps:wsp>
                                <wps:cNvPr id="44" name="Text Box 44"/>
                                <wps:cNvSpPr txBox="1"/>
                                <wps:spPr>
                                  <a:xfrm>
                                    <a:off x="847082" y="650739"/>
                                    <a:ext cx="222250" cy="438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9524A" w:rsidRPr="00F70125" w:rsidRDefault="00F9524A" w:rsidP="00F9524A">
                                      <w:pP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 w:rsidRPr="00F70125"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3" name="Group 53"/>
                                <wpg:cNvGrpSpPr/>
                                <wpg:grpSpPr>
                                  <a:xfrm>
                                    <a:off x="0" y="0"/>
                                    <a:ext cx="1587097" cy="1649715"/>
                                    <a:chOff x="0" y="0"/>
                                    <a:chExt cx="1587097" cy="1649715"/>
                                  </a:xfrm>
                                </wpg:grpSpPr>
                                <wps:wsp>
                                  <wps:cNvPr id="33" name="Straight Connector 33"/>
                                  <wps:cNvCnPr/>
                                  <wps:spPr>
                                    <a:xfrm>
                                      <a:off x="965200" y="431800"/>
                                      <a:ext cx="317500" cy="26670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" name="Straight Connector 38"/>
                                  <wps:cNvCnPr/>
                                  <wps:spPr>
                                    <a:xfrm>
                                      <a:off x="323850" y="850900"/>
                                      <a:ext cx="717550" cy="50800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9" name="Straight Connector 39"/>
                                  <wps:cNvCnPr/>
                                  <wps:spPr>
                                    <a:xfrm flipV="1">
                                      <a:off x="533400" y="882650"/>
                                      <a:ext cx="749300" cy="46355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1" name="Straight Arrow Connector 41"/>
                                  <wps:cNvCnPr/>
                                  <wps:spPr>
                                    <a:xfrm>
                                      <a:off x="406400" y="0"/>
                                      <a:ext cx="254000" cy="26670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2" name="Text Box 42"/>
                                  <wps:cNvSpPr txBox="1"/>
                                  <wps:spPr>
                                    <a:xfrm>
                                      <a:off x="279400" y="190500"/>
                                      <a:ext cx="222250" cy="438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9524A" w:rsidRPr="00F70125" w:rsidRDefault="00F9524A" w:rsidP="00F9524A">
                                        <w:pPr>
                                          <w:rPr>
                                            <w:b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32"/>
                                            <w:szCs w:val="32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3" name="Text Box 43"/>
                                  <wps:cNvSpPr txBox="1"/>
                                  <wps:spPr>
                                    <a:xfrm>
                                      <a:off x="1041400" y="203200"/>
                                      <a:ext cx="222250" cy="438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9524A" w:rsidRPr="00F70125" w:rsidRDefault="00F9524A" w:rsidP="00F9524A">
                                        <w:pPr>
                                          <w:rPr>
                                            <w:b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32"/>
                                            <w:szCs w:val="32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" name="Text Box 45"/>
                                  <wps:cNvSpPr txBox="1"/>
                                  <wps:spPr>
                                    <a:xfrm>
                                      <a:off x="762000" y="1130300"/>
                                      <a:ext cx="222250" cy="438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9524A" w:rsidRPr="00F70125" w:rsidRDefault="00F9524A" w:rsidP="00F9524A">
                                        <w:pPr>
                                          <w:rPr>
                                            <w:b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32"/>
                                            <w:szCs w:val="32"/>
                                          </w:rPr>
                                          <w:t>7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" name="Straight Connector 49"/>
                                  <wps:cNvCnPr/>
                                  <wps:spPr>
                                    <a:xfrm flipV="1">
                                      <a:off x="533400" y="514350"/>
                                      <a:ext cx="266700" cy="83185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52" name="Group 52"/>
                                  <wpg:cNvGrpSpPr/>
                                  <wpg:grpSpPr>
                                    <a:xfrm>
                                      <a:off x="0" y="101600"/>
                                      <a:ext cx="1587097" cy="1548115"/>
                                      <a:chOff x="0" y="0"/>
                                      <a:chExt cx="1587097" cy="1548115"/>
                                    </a:xfrm>
                                  </wpg:grpSpPr>
                                  <wpg:grpSp>
                                    <wpg:cNvPr id="13" name="Group 13"/>
                                    <wpg:cNvGrpSpPr/>
                                    <wpg:grpSpPr>
                                      <a:xfrm>
                                        <a:off x="0" y="475699"/>
                                        <a:ext cx="323850" cy="438150"/>
                                        <a:chOff x="0" y="0"/>
                                        <a:chExt cx="323850" cy="438150"/>
                                      </a:xfrm>
                                    </wpg:grpSpPr>
                                    <wps:wsp>
                                      <wps:cNvPr id="7" name="Oval 7"/>
                                      <wps:cNvSpPr/>
                                      <wps:spPr>
                                        <a:xfrm>
                                          <a:off x="0" y="88900"/>
                                          <a:ext cx="323850" cy="323850"/>
                                        </a:xfrm>
                                        <a:prstGeom prst="ellips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" name="Text Box 12"/>
                                      <wps:cNvSpPr txBox="1"/>
                                      <wps:spPr>
                                        <a:xfrm>
                                          <a:off x="19050" y="0"/>
                                          <a:ext cx="222250" cy="4381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F70125" w:rsidRPr="00F70125" w:rsidRDefault="00F70125" w:rsidP="00F70125">
                                            <w:pPr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  <w:t>2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7" name="Group 17"/>
                                    <wpg:cNvGrpSpPr/>
                                    <wpg:grpSpPr>
                                      <a:xfrm>
                                        <a:off x="639552" y="0"/>
                                        <a:ext cx="323850" cy="438150"/>
                                        <a:chOff x="0" y="0"/>
                                        <a:chExt cx="323850" cy="438150"/>
                                      </a:xfrm>
                                    </wpg:grpSpPr>
                                    <wps:wsp>
                                      <wps:cNvPr id="18" name="Oval 18"/>
                                      <wps:cNvSpPr/>
                                      <wps:spPr>
                                        <a:xfrm>
                                          <a:off x="0" y="88900"/>
                                          <a:ext cx="323850" cy="323850"/>
                                        </a:xfrm>
                                        <a:prstGeom prst="ellips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" name="Text Box 19"/>
                                      <wps:cNvSpPr txBox="1"/>
                                      <wps:spPr>
                                        <a:xfrm>
                                          <a:off x="19050" y="0"/>
                                          <a:ext cx="222250" cy="4381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F70125" w:rsidRPr="00F70125" w:rsidRDefault="00F70125" w:rsidP="00F70125">
                                            <w:pPr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F70125"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3" name="Group 23"/>
                                    <wpg:cNvGrpSpPr/>
                                    <wpg:grpSpPr>
                                      <a:xfrm>
                                        <a:off x="1263247" y="449271"/>
                                        <a:ext cx="323850" cy="438150"/>
                                        <a:chOff x="0" y="0"/>
                                        <a:chExt cx="323850" cy="438150"/>
                                      </a:xfrm>
                                    </wpg:grpSpPr>
                                    <wps:wsp>
                                      <wps:cNvPr id="24" name="Oval 24"/>
                                      <wps:cNvSpPr/>
                                      <wps:spPr>
                                        <a:xfrm>
                                          <a:off x="0" y="88900"/>
                                          <a:ext cx="323850" cy="323850"/>
                                        </a:xfrm>
                                        <a:prstGeom prst="ellips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5" name="Text Box 25"/>
                                      <wps:cNvSpPr txBox="1"/>
                                      <wps:spPr>
                                        <a:xfrm>
                                          <a:off x="19050" y="0"/>
                                          <a:ext cx="222250" cy="4381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F70125" w:rsidRPr="00F70125" w:rsidRDefault="00F70125" w:rsidP="00F70125">
                                            <w:pPr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6" name="Group 26"/>
                                    <wpg:cNvGrpSpPr/>
                                    <wpg:grpSpPr>
                                      <a:xfrm>
                                        <a:off x="290705" y="1109965"/>
                                        <a:ext cx="323850" cy="438150"/>
                                        <a:chOff x="0" y="0"/>
                                        <a:chExt cx="323850" cy="438150"/>
                                      </a:xfrm>
                                    </wpg:grpSpPr>
                                    <wps:wsp>
                                      <wps:cNvPr id="27" name="Oval 27"/>
                                      <wps:cNvSpPr/>
                                      <wps:spPr>
                                        <a:xfrm>
                                          <a:off x="0" y="88900"/>
                                          <a:ext cx="323850" cy="323850"/>
                                        </a:xfrm>
                                        <a:prstGeom prst="ellips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" name="Text Box 28"/>
                                      <wps:cNvSpPr txBox="1"/>
                                      <wps:spPr>
                                        <a:xfrm>
                                          <a:off x="19050" y="0"/>
                                          <a:ext cx="222250" cy="4381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F70125" w:rsidRPr="00F70125" w:rsidRDefault="00F70125" w:rsidP="00F70125">
                                            <w:pPr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  <w:t>5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9" name="Group 29"/>
                                    <wpg:cNvGrpSpPr/>
                                    <wpg:grpSpPr>
                                      <a:xfrm>
                                        <a:off x="1020111" y="1109965"/>
                                        <a:ext cx="323850" cy="438150"/>
                                        <a:chOff x="0" y="0"/>
                                        <a:chExt cx="323850" cy="438150"/>
                                      </a:xfrm>
                                    </wpg:grpSpPr>
                                    <wps:wsp>
                                      <wps:cNvPr id="30" name="Oval 30"/>
                                      <wps:cNvSpPr/>
                                      <wps:spPr>
                                        <a:xfrm>
                                          <a:off x="0" y="88900"/>
                                          <a:ext cx="323850" cy="323850"/>
                                        </a:xfrm>
                                        <a:prstGeom prst="ellips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1" name="Text Box 31"/>
                                      <wps:cNvSpPr txBox="1"/>
                                      <wps:spPr>
                                        <a:xfrm>
                                          <a:off x="19050" y="0"/>
                                          <a:ext cx="222250" cy="4381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F70125" w:rsidRPr="00F70125" w:rsidRDefault="00F70125" w:rsidP="00F70125">
                                            <w:pPr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  <w:t>4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0" name="Text Box 50"/>
                                    <wps:cNvSpPr txBox="1"/>
                                    <wps:spPr>
                                      <a:xfrm>
                                        <a:off x="391131" y="380559"/>
                                        <a:ext cx="571500" cy="438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F9524A" w:rsidRPr="00F70125" w:rsidRDefault="00F9524A" w:rsidP="00F9524A">
                                          <w:pPr>
                                            <w:rPr>
                                              <w:b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 w:rsidRPr="00F70125">
                                            <w:rPr>
                                              <w:b/>
                                              <w:sz w:val="32"/>
                                              <w:szCs w:val="32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b/>
                                              <w:sz w:val="32"/>
                                              <w:szCs w:val="32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1" name="Text Box 51"/>
                                  <wps:cNvSpPr txBox="1"/>
                                  <wps:spPr>
                                    <a:xfrm>
                                      <a:off x="1308100" y="965200"/>
                                      <a:ext cx="222250" cy="438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9524A" w:rsidRPr="00F70125" w:rsidRDefault="00F9524A" w:rsidP="00F9524A">
                                        <w:pPr>
                                          <w:rPr>
                                            <w:b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32"/>
                                            <w:szCs w:val="32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56" o:spid="_x0000_s1026" style="position:absolute;left:0;text-align:left;margin-left:16.05pt;margin-top:7.8pt;width:124.95pt;height:129.9pt;z-index:251717632" coordsize="15870,16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">
                      <v:line id="Straight Connector 32" o:spid="_x0000_s1027" style="position:absolute;flip:y;visibility:visible;mso-wrap-style:square" from="2670,4315" to="6607,6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4wHcIAAADbAAAADwAAAGRycy9kb3ducmV2LnhtbESP0WoCMRRE3wv+Q7iCbzWrgshqFBEE&#10;KZWq7Qdck+vu4uZmSbLr+vdNoeDjMDNnmNWmt7XoyIfKsYLJOANBrJ2puFDw871/X4AIEdlg7ZgU&#10;PCnAZj14W2Fu3IPP1F1iIRKEQ44KyhibXMqgS7IYxq4hTt7NeYsxSV9I4/GR4LaW0yybS4sVp4US&#10;G9qVpO+X1ir4+PJHnJ2uZ71ob8+O51q3+lOp0bDfLkFE6uMr/N8+GAWzKfx9ST9Ar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A4wHcIAAADbAAAADwAAAAAAAAAAAAAA&#10;AAChAgAAZHJzL2Rvd25yZXYueG1sUEsFBgAAAAAEAAQA+QAAAJADAAAAAA==&#10;" strokecolor="black [3213]" strokeweight="2.25pt">
                        <v:stroke joinstyle="miter"/>
                      </v:line>
                      <v:line id="Straight Connector 36" o:spid="_x0000_s1028" style="position:absolute;flip:y;visibility:visible;mso-wrap-style:square" from="12618,9656" to="14079,13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U2HsMAAADbAAAADwAAAGRycy9kb3ducmV2LnhtbESPzWrDMBCE74W8g9hCbo3cBkxwIptS&#10;CJSQ0ObnAbbSxja1VkaSHeftq0Khx2FmvmE21WQ7MZIPrWMFz4sMBLF2puVaweW8fVqBCBHZYOeY&#10;FNwpQFXOHjZYGHfjI42nWIsE4VCggibGvpAy6IYshoXriZN3dd5iTNLX0ni8Jbjt5EuW5dJiy2mh&#10;wZ7eGtLfp8Eq2H34Ay4/v456NVzvI+daD3qv1Pxxel2DiDTF//Bf+90oWObw+yX9AFn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1Nh7DAAAA2wAAAA8AAAAAAAAAAAAA&#10;AAAAoQIAAGRycy9kb3ducmV2LnhtbFBLBQYAAAAABAAEAPkAAACRAwAAAAA=&#10;" strokecolor="black [3213]" strokeweight="2.25pt">
                        <v:stroke joinstyle="miter"/>
                      </v:line>
                      <v:group id="Group 55" o:spid="_x0000_s1029" style="position:absolute;width:15870;height:16497" coordsize="15870,164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4" o:spid="_x0000_s1030" type="#_x0000_t202" style="position:absolute;left:8470;top:6507;width:2223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UBq8QA&#10;AADbAAAADwAAAGRycy9kb3ducmV2LnhtbESPQWvCQBSE74L/YXlCL1I3SqgldRURhBxy0ZaCt0f2&#10;NRvMvo27a0z/fbdQ6HGYmW+YzW60nRjIh9axguUiA0FcO91yo+Dj/fj8CiJEZI2dY1LwTQF22+lk&#10;g4V2Dz7RcI6NSBAOBSowMfaFlKE2ZDEsXE+cvC/nLcYkfSO1x0eC206usuxFWmw5LRjs6WCovp7v&#10;VsHwWeb6NJjo54eqzMprdVtfKqWeZuP+DUSkMf6H/9qlVpDn8Psl/Q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lAavEAAAA2wAAAA8AAAAAAAAAAAAAAAAAmAIAAGRycy9k&#10;b3ducmV2LnhtbFBLBQYAAAAABAAEAPUAAACJAwAAAAA=&#10;" filled="f" stroked="f" strokeweight=".5pt">
                          <v:textbox>
                            <w:txbxContent>
                              <w:p w:rsidR="00F9524A" w:rsidRPr="00F70125" w:rsidRDefault="00F9524A" w:rsidP="00F9524A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F70125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group id="Group 53" o:spid="_x0000_s1031" style="position:absolute;width:15870;height:16497" coordsize="15870,164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<v:line id="Straight Connector 33" o:spid="_x0000_s1032" style="position:absolute;visibility:visible;mso-wrap-style:square" from="9652,4318" to="12827,6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Ea7sIAAADbAAAADwAAAGRycy9kb3ducmV2LnhtbESPQYvCMBSE74L/ITzBm6YqLFKNIuqC&#10;sqe1Hjw+mmdTbV5Kk23rv98sLHgcZuYbZr3tbSVaanzpWMFsmoAgzp0uuVBwzT4nSxA+IGusHJOC&#10;F3nYboaDNabadfxN7SUUIkLYp6jAhFCnUvrckEU/dTVx9O6usRiibAqpG+wi3FZyniQf0mLJccFg&#10;TXtD+fPyYxW0t+6mr53JHqY8f2Xm2J5eB6nUeNTvViAC9eEd/m+ftILFAv6+xB8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+Ea7sIAAADbAAAADwAAAAAAAAAAAAAA&#10;AAChAgAAZHJzL2Rvd25yZXYueG1sUEsFBgAAAAAEAAQA+QAAAJADAAAAAA==&#10;" strokecolor="black [3213]" strokeweight="2.25pt">
                            <v:stroke joinstyle="miter"/>
                          </v:line>
                          <v:line id="Straight Connector 38" o:spid="_x0000_s1033" style="position:absolute;visibility:visible;mso-wrap-style:square" from="3238,8509" to="10414,13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WIn78AAADbAAAADwAAAGRycy9kb3ducmV2LnhtbERPTYvCMBC9C/6HMII3TVUQqUZZVgUX&#10;T9oePA7N2HS3mZQmtvXfbw4Le3y8791hsLXoqPWVYwWLeQKCuHC64lJBnp1nGxA+IGusHZOCN3k4&#10;7MejHaba9Xyj7h5KEUPYp6jAhNCkUvrCkEU/dw1x5J6utRgibEupW+xjuK3lMknW0mLFscFgQ5+G&#10;ip/7yyroHv1D573Jvk31dc3Mqbu8j1Kp6WT42IIINIR/8Z/7ohWs4tj4Jf4Auf8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UWIn78AAADbAAAADwAAAAAAAAAAAAAAAACh&#10;AgAAZHJzL2Rvd25yZXYueG1sUEsFBgAAAAAEAAQA+QAAAI0DAAAAAA==&#10;" strokecolor="black [3213]" strokeweight="2.25pt">
                            <v:stroke joinstyle="miter"/>
                          </v:line>
                          <v:line id="Straight Connector 39" o:spid="_x0000_s1034" style="position:absolute;flip:y;visibility:visible;mso-wrap-style:square" from="5334,8826" to="12827,13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qibMMAAADbAAAADwAAAGRycy9kb3ducmV2LnhtbESP3WoCMRSE7wu+QzhC72q2FcSuZqUI&#10;QimVqu0DnCZnf3BzsiTZdX37Rih4OczMN8x6M9pWDORD41jB8ywDQaydabhS8PO9e1qCCBHZYOuY&#10;FFwpwKaYPKwxN+7CRxpOsRIJwiFHBXWMXS5l0DVZDDPXESevdN5iTNJX0ni8JLht5UuWLaTFhtNC&#10;jR1ta9LnU28VfHz5Pc4Pv0e97MvrwAute/2p1ON0fFuBiDTGe/i//W4UzF/h9iX9AF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qomzDAAAA2wAAAA8AAAAAAAAAAAAA&#10;AAAAoQIAAGRycy9kb3ducmV2LnhtbFBLBQYAAAAABAAEAPkAAACRAwAAAAA=&#10;" strokecolor="black [3213]" strokeweight="2.25pt">
                            <v:stroke joinstyle="miter"/>
                          </v:line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41" o:spid="_x0000_s1035" type="#_x0000_t32" style="position:absolute;left:4064;width:254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uRh8YAAADbAAAADwAAAGRycy9kb3ducmV2LnhtbESPT2vCQBTE74LfYXlCb7rR/kHTbMRW&#10;hJ4Uox56e2Rfk9Ts25BdY9pP7wqFHoeZ+Q2TLHtTi45aV1lWMJ1EIIhzqysuFBwPm/EchPPIGmvL&#10;pOCHHCzT4SDBWNsr76nLfCEChF2MCkrvm1hKl5dk0E1sQxy8L9sa9EG2hdQtXgPc1HIWRS/SYMVh&#10;ocSG3kvKz9nFKKBut33sL4u3z+e9tzN9Wu++579KPYz61SsIT73/D/+1P7SCpyncv4QfIN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bkYfGAAAA2wAAAA8AAAAAAAAA&#10;AAAAAAAAoQIAAGRycy9kb3ducmV2LnhtbFBLBQYAAAAABAAEAPkAAACUAwAAAAA=&#10;" strokecolor="black [3213]" strokeweight="2.25pt">
                            <v:stroke endarrow="open" joinstyle="miter"/>
                          </v:shape>
                          <v:shape id="Text Box 42" o:spid="_x0000_s1036" type="#_x0000_t202" style="position:absolute;left:2794;top:1905;width:2222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A8RMUA&#10;AADbAAAADwAAAGRycy9kb3ducmV2LnhtbESPwWrDMBBE74X+g9hCLqWRG0JT3MihBAI++JI0BHpb&#10;rK1lbK1cSXGcv48ChR6HmXnDrDeT7cVIPrSOFbzOMxDEtdMtNwqOX7uXdxAhImvsHZOCKwXYFI8P&#10;a8y1u/CexkNsRIJwyFGBiXHIpQy1IYth7gbi5P04bzEm6RupPV4S3PZykWVv0mLLacHgQFtDdXc4&#10;WwXjqVzq/Wiif95WZVZ21e/qu1Jq9jR9foCINMX/8F+71AqWC7h/ST9AF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wDxExQAAANsAAAAPAAAAAAAAAAAAAAAAAJgCAABkcnMv&#10;ZG93bnJldi54bWxQSwUGAAAAAAQABAD1AAAAigMAAAAA&#10;" filled="f" stroked="f" strokeweight=".5pt">
                            <v:textbox>
                              <w:txbxContent>
                                <w:p w:rsidR="00F9524A" w:rsidRPr="00F70125" w:rsidRDefault="00F9524A" w:rsidP="00F9524A">
                                  <w:pP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shape>
                          <v:shape id="Text Box 43" o:spid="_x0000_s1037" type="#_x0000_t202" style="position:absolute;left:10414;top:2032;width:2222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yZ38UA&#10;AADbAAAADwAAAGRycy9kb3ducmV2LnhtbESPT2sCMRTE74LfIbxCL1KzbcXK1ihFEPawF/8geHts&#10;npvFzcuaxHX77ZtCocdhZn7DLNeDbUVPPjSOFbxOMxDEldMN1wqOh+3LAkSIyBpbx6TgmwKsV+PR&#10;EnPtHryjfh9rkSAcclRgYuxyKUNlyGKYuo44eRfnLcYkfS21x0eC21a+ZdlcWmw4LRjsaGOouu7v&#10;VkF/KmZ615voJ5uyyIprefs4l0o9Pw1fnyAiDfE//NcutILZO/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jJnfxQAAANsAAAAPAAAAAAAAAAAAAAAAAJgCAABkcnMv&#10;ZG93bnJldi54bWxQSwUGAAAAAAQABAD1AAAAigMAAAAA&#10;" filled="f" stroked="f" strokeweight=".5pt">
                            <v:textbox>
                              <w:txbxContent>
                                <w:p w:rsidR="00F9524A" w:rsidRPr="00F70125" w:rsidRDefault="00F9524A" w:rsidP="00F9524A">
                                  <w:pP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  <v:shape id="Text Box 45" o:spid="_x0000_s1038" type="#_x0000_t202" style="position:absolute;left:7620;top:11303;width:2222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mkMMUA&#10;AADbAAAADwAAAGRycy9kb3ducmV2LnhtbESPT2sCMRTE7wW/Q3iFXkrNtqiVrVGKIOxhL/5B8PbY&#10;PDeLm5c1iev22zeFgsdhZn7DLFaDbUVPPjSOFbyPMxDEldMN1woO+83bHESIyBpbx6TghwKslqOn&#10;Beba3XlL/S7WIkE45KjAxNjlUobKkMUwdh1x8s7OW4xJ+lpqj/cEt638yLKZtNhwWjDY0dpQddnd&#10;rIL+WEz0tjfRv67LIisu5fXzVCr18jx8f4GINMRH+L9daAWTKfx9S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KaQwxQAAANsAAAAPAAAAAAAAAAAAAAAAAJgCAABkcnMv&#10;ZG93bnJldi54bWxQSwUGAAAAAAQABAD1AAAAigMAAAAA&#10;" filled="f" stroked="f" strokeweight=".5pt">
                            <v:textbox>
                              <w:txbxContent>
                                <w:p w:rsidR="00F9524A" w:rsidRPr="00F70125" w:rsidRDefault="00F9524A" w:rsidP="00F9524A">
                                  <w:pP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v:textbox>
                          </v:shape>
                          <v:line id="Straight Connector 49" o:spid="_x0000_s1039" style="position:absolute;flip:y;visibility:visible;mso-wrap-style:square" from="5334,5143" to="8001,13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zREcMAAADbAAAADwAAAGRycy9kb3ducmV2LnhtbESP3WoCMRSE7wu+QzhC72rWVsRujSKF&#10;QikVf+oDHJPj7tLNyZJk1/XtjSB4OczMN8x82dtadORD5VjBeJSBINbOVFwoOPx9vcxAhIhssHZM&#10;Ci4UYLkYPM0xN+7MO+r2sRAJwiFHBWWMTS5l0CVZDCPXECfv5LzFmKQvpPF4TnBby9csm0qLFaeF&#10;Ehv6LEn/71ur4Gfj1/i2Pe70rD1dOp5q3epfpZ6H/eoDRKQ+PsL39rdRMHmH25f0A+T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s0RHDAAAA2wAAAA8AAAAAAAAAAAAA&#10;AAAAoQIAAGRycy9kb3ducmV2LnhtbFBLBQYAAAAABAAEAPkAAACRAwAAAAA=&#10;" strokecolor="black [3213]" strokeweight="2.25pt">
                            <v:stroke joinstyle="miter"/>
                          </v:line>
                          <v:group id="Group 52" o:spid="_x0000_s1040" style="position:absolute;top:1016;width:15870;height:15481" coordsize="15870,154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    <v:group id="Group 13" o:spid="_x0000_s1041" style="position:absolute;top:4756;width:3238;height:4382" coordsize="323850,438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      <v:oval id="Oval 7" o:spid="_x0000_s1042" style="position:absolute;top:88900;width:323850;height:32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NR8cMA&#10;AADaAAAADwAAAGRycy9kb3ducmV2LnhtbESPT2sCMRTE7wW/Q3iCt5q1WJWtUaxS8OifQu3tuXnu&#10;Lm5eliR1t356Iwgeh5n5DTOdt6YSF3K+tKxg0E9AEGdWl5wr+N5/vU5A+ICssbJMCv7Jw3zWeZli&#10;qm3DW7rsQi4ihH2KCooQ6lRKnxVk0PdtTRy9k3UGQ5Qul9phE+Gmkm9JMpIGS44LBda0LCg77/6M&#10;gmYzNsfr5w+ucOiOW73+PWzqd6V63XbxASJQG57hR3utFYzhfiXeA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NR8cMAAADaAAAADwAAAAAAAAAAAAAAAACYAgAAZHJzL2Rv&#10;d25yZXYueG1sUEsFBgAAAAAEAAQA9QAAAIgDAAAAAA==&#10;" fillcolor="white [3201]" strokecolor="black [3213]" strokeweight="2.25pt">
                                <v:stroke joinstyle="miter"/>
                              </v:oval>
                              <v:shape id="Text Box 12" o:spid="_x0000_s1043" type="#_x0000_t202" style="position:absolute;left:19050;width:222250;height:438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MTWcIA&#10;AADbAAAADwAAAGRycy9kb3ducmV2LnhtbERPTWsCMRC9C/0PYQpepGaVYstqlCIIe9iLWgq9DZtx&#10;s7iZbJO4rv/eFARv83ifs9oMthU9+dA4VjCbZiCIK6cbrhV8H3dvnyBCRNbYOiYFNwqwWb+MVphr&#10;d+U99YdYixTCIUcFJsYulzJUhiyGqeuIE3dy3mJM0NdSe7ymcNvKeZYtpMWGU4PBjraGqvPhYhX0&#10;P8W73vcm+sm2LLLiXP59/JZKjV+HryWISEN8ih/uQqf5c/j/JR0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cxNZwgAAANsAAAAPAAAAAAAAAAAAAAAAAJgCAABkcnMvZG93&#10;bnJldi54bWxQSwUGAAAAAAQABAD1AAAAhwMAAAAA&#10;" filled="f" stroked="f" strokeweight=".5pt">
                                <v:textbox>
                                  <w:txbxContent>
                                    <w:p w:rsidR="00F70125" w:rsidRPr="00F70125" w:rsidRDefault="00F70125" w:rsidP="00F70125">
                                      <w:pP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7" o:spid="_x0000_s1044" style="position:absolute;left:6395;width:3239;height:4381" coordsize="323850,438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    <v:oval id="Oval 18" o:spid="_x0000_s1045" style="position:absolute;top:88900;width:323850;height:32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UlSMUA&#10;AADbAAAADwAAAGRycy9kb3ducmV2LnhtbESPT2/CMAzF75P4DpGRuI0UBNvUERB/NIkjsEnbbqbx&#10;2mqNUyUZLfv082ESN1vv+b2fF6veNepCIdaeDUzGGSjiwtuaSwNvry/3T6BiQrbYeCYDV4qwWg7u&#10;Fphb3/GRLqdUKgnhmKOBKqU21zoWFTmMY98Si/blg8Mkayi1DdhJuGv0NMsetMOapaHClrYVFd+n&#10;H2egOzy68+/mHXc4C+ej3X9+HNq5MaNhv34GlahPN/P/9d4KvsDKLzKAX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9SVIxQAAANsAAAAPAAAAAAAAAAAAAAAAAJgCAABkcnMv&#10;ZG93bnJldi54bWxQSwUGAAAAAAQABAD1AAAAigMAAAAA&#10;" fillcolor="white [3201]" strokecolor="black [3213]" strokeweight="2.25pt">
                                <v:stroke joinstyle="miter"/>
                              </v:oval>
                              <v:shape id="Text Box 19" o:spid="_x0000_s1046" type="#_x0000_t202" style="position:absolute;left:19050;width:222250;height:438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eBKMIA&#10;AADbAAAADwAAAGRycy9kb3ducmV2LnhtbERPTWsCMRC9F/wPYQQvRbOK2Lo1ShGEPexFWwq9DZvp&#10;ZnEz2SZxXf+9KRS8zeN9zmY32Fb05EPjWMF8loEgrpxuuFbw+XGYvoIIEVlj65gU3CjAbjt62mCu&#10;3ZWP1J9iLVIIhxwVmBi7XMpQGbIYZq4jTtyP8xZjgr6W2uM1hdtWLrJsJS02nBoMdrQ3VJ1PF6ug&#10;/yqW+tib6J/3ZZEV5/L35btUajIe3t9ARBriQ/zvLnSav4a/X9IB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14EowgAAANsAAAAPAAAAAAAAAAAAAAAAAJgCAABkcnMvZG93&#10;bnJldi54bWxQSwUGAAAAAAQABAD1AAAAhwMAAAAA&#10;" filled="f" stroked="f" strokeweight=".5pt">
                                <v:textbox>
                                  <w:txbxContent>
                                    <w:p w:rsidR="00F70125" w:rsidRPr="00F70125" w:rsidRDefault="00F70125" w:rsidP="00F70125">
                                      <w:pP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 w:rsidRPr="00F70125"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23" o:spid="_x0000_s1047" style="position:absolute;left:12632;top:4492;width:3238;height:4382" coordsize="323850,438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    <v:oval id="Oval 24" o:spid="_x0000_s1048" style="position:absolute;top:88900;width:323850;height:32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l8MQA&#10;AADbAAAADwAAAGRycy9kb3ducmV2LnhtbESPW2sCMRSE3wv9D+EUfNNsxVpZjeKFgo9eCurbcXPc&#10;Xbo5WZLorv76piD0cZiZb5jJrDWVuJHzpWUF770EBHFmdcm5gu/9V3cEwgdkjZVlUnAnD7Pp68sE&#10;U20b3tJtF3IRIexTVFCEUKdS+qwgg75na+LoXawzGKJ0udQOmwg3lewnyVAaLDkuFFjTsqDsZ3c1&#10;CprNpzk/Fgdc4cCdt3p9Om7qD6U6b+18DCJQG/7Dz/ZaK+gP4O9L/AFy+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U5fDEAAAA2wAAAA8AAAAAAAAAAAAAAAAAmAIAAGRycy9k&#10;b3ducmV2LnhtbFBLBQYAAAAABAAEAPUAAACJAwAAAAA=&#10;" fillcolor="white [3201]" strokecolor="black [3213]" strokeweight="2.25pt">
                                <v:stroke joinstyle="miter"/>
                              </v:oval>
                              <v:shape id="Text Box 25" o:spid="_x0000_s1049" type="#_x0000_t202" style="position:absolute;left:19050;width:222250;height:438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ZBkMUA&#10;AADbAAAADwAAAGRycy9kb3ducmV2LnhtbESPT2sCMRTE7wW/Q3iFXkrNVqqVrVGKIOxhL/5B8PbY&#10;PDeLm5c1iev22zeFgsdhZn7DLFaDbUVPPjSOFbyPMxDEldMN1woO+83bHESIyBpbx6TghwKslqOn&#10;Beba3XlL/S7WIkE45KjAxNjlUobKkMUwdh1x8s7OW4xJ+lpqj/cEt62cZNlMWmw4LRjsaG2ouuxu&#10;VkF/LD70tjfRv67LIisu5fXzVCr18jx8f4GINMRH+L9daAWTKfx9S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9kGQxQAAANsAAAAPAAAAAAAAAAAAAAAAAJgCAABkcnMv&#10;ZG93bnJldi54bWxQSwUGAAAAAAQABAD1AAAAigMAAAAA&#10;" filled="f" stroked="f" strokeweight=".5pt">
                                <v:textbox>
                                  <w:txbxContent>
                                    <w:p w:rsidR="00F70125" w:rsidRPr="00F70125" w:rsidRDefault="00F70125" w:rsidP="00F70125">
                                      <w:pP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26" o:spid="_x0000_s1050" style="position:absolute;left:2907;top:11099;width:3238;height:4382" coordsize="323850,438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  <v:oval id="Oval 27" o:spid="_x0000_s1051" style="position:absolute;top:88900;width:323850;height:32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Z7h8QA&#10;AADbAAAADwAAAGRycy9kb3ducmV2LnhtbESPT2sCMRTE74V+h/AK3mq2olVWo/iHgke1BfX23Dx3&#10;l25eliR1Vz99Iwgeh5n5DTOZtaYSF3K+tKzgo5uAIM6sLjlX8PP99T4C4QOyxsoyKbiSh9n09WWC&#10;qbYNb+myC7mIEPYpKihCqFMpfVaQQd+1NXH0ztYZDFG6XGqHTYSbSvaS5FMaLDkuFFjTsqDsd/dn&#10;FDSboTndFntcYd+dtnp9PGzqgVKdt3Y+BhGoDc/wo73WCnpDuH+JP0B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Ge4fEAAAA2wAAAA8AAAAAAAAAAAAAAAAAmAIAAGRycy9k&#10;b3ducmV2LnhtbFBLBQYAAAAABAAEAPUAAACJAwAAAAA=&#10;" fillcolor="white [3201]" strokecolor="black [3213]" strokeweight="2.25pt">
                                <v:stroke joinstyle="miter"/>
                              </v:oval>
                              <v:shape id="Text Box 28" o:spid="_x0000_s1052" type="#_x0000_t202" style="position:absolute;left:19050;width:222250;height:438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fuDsEA&#10;AADbAAAADwAAAGRycy9kb3ducmV2LnhtbERPz2vCMBS+C/4P4Q12EU0VmaMzigiDHnrRibDbo3k2&#10;xealJlnt/ntzEDx+fL/X28G2oicfGscK5rMMBHHldMO1gtPP9/QTRIjIGlvHpOCfAmw349Eac+3u&#10;fKD+GGuRQjjkqMDE2OVShsqQxTBzHXHiLs5bjAn6WmqP9xRuW7nIsg9pseHUYLCjvaHqevyzCvpz&#10;sdSH3kQ/2ZdFVlzL2+q3VOr9bdh9gYg0xJf46S60gkUam76kHy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37g7BAAAA2wAAAA8AAAAAAAAAAAAAAAAAmAIAAGRycy9kb3du&#10;cmV2LnhtbFBLBQYAAAAABAAEAPUAAACGAwAAAAA=&#10;" filled="f" stroked="f" strokeweight=".5pt">
                                <v:textbox>
                                  <w:txbxContent>
                                    <w:p w:rsidR="00F70125" w:rsidRPr="00F70125" w:rsidRDefault="00F70125" w:rsidP="00F70125">
                                      <w:pP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29" o:spid="_x0000_s1053" style="position:absolute;left:10201;top:11099;width:3238;height:4382" coordsize="323850,438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  <v:oval id="Oval 30" o:spid="_x0000_s1054" style="position:absolute;top:88900;width:323850;height:32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Z1LsEA&#10;AADbAAAADwAAAGRycy9kb3ducmV2LnhtbERPyW7CMBC9I/EP1iD1Bg5tWRQwqC2qxJFNAm5DPCQR&#10;8TiyDUn79fhQqcent8+XranEg5wvLSsYDhIQxJnVJecKDvvv/hSED8gaK8uk4Ic8LBfdzhxTbRve&#10;0mMXchFD2KeooAihTqX0WUEG/cDWxJG7WmcwROhyqR02MdxU8jVJxtJgybGhwJq+Cspuu7tR0Gwm&#10;5vL7ecQVvrvLVq/Pp009Uuql137MQARqw7/4z73WCt7i+vgl/g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2dS7BAAAA2wAAAA8AAAAAAAAAAAAAAAAAmAIAAGRycy9kb3du&#10;cmV2LnhtbFBLBQYAAAAABAAEAPUAAACGAwAAAAA=&#10;" fillcolor="white [3201]" strokecolor="black [3213]" strokeweight="2.25pt">
                                <v:stroke joinstyle="miter"/>
                              </v:oval>
                              <v:shape id="Text Box 31" o:spid="_x0000_s1055" type="#_x0000_t202" style="position:absolute;left:19050;width:222250;height:438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TRTsUA&#10;AADbAAAADwAAAGRycy9kb3ducmV2LnhtbESPT2sCMRTE7wW/Q3gFL6VmtcXK1ihFEPawF/8geHts&#10;npvFzcuapOv67ZtCocdhZn7DLNeDbUVPPjSOFUwnGQjiyumGawXHw/Z1ASJEZI2tY1LwoADr1ehp&#10;ibl2d95Rv4+1SBAOOSowMXa5lKEyZDFMXEecvIvzFmOSvpba4z3BbStnWTaXFhtOCwY72hiqrvtv&#10;q6A/Fe9615voXzZlkRXX8vZxLpUaPw9fnyAiDfE//NcutIK3K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FNFOxQAAANsAAAAPAAAAAAAAAAAAAAAAAJgCAABkcnMv&#10;ZG93bnJldi54bWxQSwUGAAAAAAQABAD1AAAAigMAAAAA&#10;" filled="f" stroked="f" strokeweight=".5pt">
                                <v:textbox>
                                  <w:txbxContent>
                                    <w:p w:rsidR="00F70125" w:rsidRPr="00F70125" w:rsidRDefault="00F70125" w:rsidP="00F70125">
                                      <w:pP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Text Box 50" o:spid="_x0000_s1056" type="#_x0000_t202" style="position:absolute;left:3911;top:3805;width:571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eRdcEA&#10;AADbAAAADwAAAGRycy9kb3ducmV2LnhtbERPz2vCMBS+C/4P4Q12EU0dOkdnFBEGPfSiDsHbo3lr&#10;is1LTbLa/ffLQfD48f1ebwfbip58aBwrmM8yEMSV0w3XCr5PX9MPECEia2wdk4I/CrDdjEdrzLW7&#10;84H6Y6xFCuGQowITY5dLGSpDFsPMdcSJ+3HeYkzQ11J7vKdw28q3LHuXFhtODQY72huqrsdfq6A/&#10;Fwt96E30k31ZZMW1vK0upVKvL8PuE0SkIT7FD3ehFSzT+vQl/QC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HkXXBAAAA2wAAAA8AAAAAAAAAAAAAAAAAmAIAAGRycy9kb3du&#10;cmV2LnhtbFBLBQYAAAAABAAEAPUAAACGAwAAAAA=&#10;" filled="f" stroked="f" strokeweight=".5pt">
                              <v:textbox>
                                <w:txbxContent>
                                  <w:p w:rsidR="00F9524A" w:rsidRPr="00F70125" w:rsidRDefault="00F9524A" w:rsidP="00F9524A">
                                    <w:pPr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</w:pPr>
                                    <w:r w:rsidRPr="00F70125"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  <w:t>1</w:t>
                                    </w:r>
                                    <w:r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51" o:spid="_x0000_s1057" type="#_x0000_t202" style="position:absolute;left:13081;top:9652;width:2222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s07sUA&#10;AADbAAAADwAAAGRycy9kb3ducmV2LnhtbESPT2sCMRTE7wW/Q3gFL6VmldbK1ihFEPawF/8geHts&#10;npvFzcuapOv67ZtCocdhZn7DLNeDbUVPPjSOFUwnGQjiyumGawXHw/Z1ASJEZI2tY1LwoADr1ehp&#10;ibl2d95Rv4+1SBAOOSowMXa5lKEyZDFMXEecvIvzFmOSvpba4z3BbStnWTaXFhtOCwY72hiqrvtv&#10;q6A/FW9615voXzZlkRXX8vZxLpUaPw9fnyAiDfE//NcutIL3K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yzTuxQAAANsAAAAPAAAAAAAAAAAAAAAAAJgCAABkcnMv&#10;ZG93bnJldi54bWxQSwUGAAAAAAQABAD1AAAAigMAAAAA&#10;" filled="f" stroked="f" strokeweight=".5pt">
                            <v:textbox>
                              <w:txbxContent>
                                <w:p w:rsidR="00F9524A" w:rsidRPr="00F70125" w:rsidRDefault="00F9524A" w:rsidP="00F9524A">
                                  <w:pP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w:pict>
                </mc:Fallback>
              </mc:AlternateContent>
            </w:r>
          </w:p>
        </w:tc>
      </w:tr>
    </w:tbl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Pr="00B366B9" w:rsidRDefault="0062125B" w:rsidP="0062125B">
      <w:pPr>
        <w:spacing w:before="0" w:after="0"/>
      </w:pPr>
    </w:p>
    <w:p w:rsidR="0062125B" w:rsidRPr="00692110" w:rsidRDefault="0062125B" w:rsidP="0062125B">
      <w:pPr>
        <w:spacing w:before="0" w:after="0"/>
        <w:rPr>
          <w:vanish/>
          <w:lang w:val="bg-BG"/>
        </w:rPr>
      </w:pPr>
    </w:p>
    <w:p w:rsidR="0062125B" w:rsidRPr="00A24D7D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8B0C41" w:rsidRDefault="008B0C41" w:rsidP="0062125B">
      <w:pPr>
        <w:rPr>
          <w:vanish/>
        </w:rPr>
      </w:pPr>
    </w:p>
    <w:p w:rsidR="00F53818" w:rsidRDefault="00F53818" w:rsidP="0062125B">
      <w:pPr>
        <w:rPr>
          <w:vanish/>
        </w:rPr>
      </w:pPr>
    </w:p>
    <w:p w:rsidR="00F53818" w:rsidRDefault="00F53818" w:rsidP="0062125B">
      <w:pPr>
        <w:rPr>
          <w:vanish/>
        </w:rPr>
      </w:pPr>
    </w:p>
    <w:p w:rsidR="00F53818" w:rsidRDefault="00F53818" w:rsidP="0062125B">
      <w:pPr>
        <w:rPr>
          <w:vanish/>
        </w:rPr>
      </w:pPr>
    </w:p>
    <w:p w:rsidR="00F53818" w:rsidRDefault="00F53818" w:rsidP="0062125B">
      <w:pPr>
        <w:rPr>
          <w:vanish/>
        </w:rPr>
      </w:pPr>
    </w:p>
    <w:p w:rsidR="00F53818" w:rsidRDefault="00F53818" w:rsidP="0062125B">
      <w:pPr>
        <w:rPr>
          <w:vanish/>
        </w:rPr>
      </w:pPr>
    </w:p>
    <w:p w:rsidR="00F53818" w:rsidRDefault="00F53818" w:rsidP="0062125B">
      <w:pPr>
        <w:rPr>
          <w:vanish/>
        </w:rPr>
      </w:pPr>
    </w:p>
    <w:p w:rsidR="00F53818" w:rsidRDefault="00F53818" w:rsidP="0062125B">
      <w:pPr>
        <w:rPr>
          <w:vanish/>
        </w:rPr>
      </w:pPr>
    </w:p>
    <w:p w:rsidR="00F53818" w:rsidRDefault="00F53818" w:rsidP="0062125B">
      <w:pPr>
        <w:rPr>
          <w:vanish/>
        </w:rPr>
      </w:pPr>
    </w:p>
    <w:p w:rsidR="00F53818" w:rsidRDefault="00F53818" w:rsidP="0062125B"/>
    <w:p w:rsidR="00F53818" w:rsidRDefault="00F53818" w:rsidP="00F53818"/>
    <w:tbl>
      <w:tblPr>
        <w:tblpPr w:leftFromText="181" w:rightFromText="181" w:vertAnchor="text" w:tblpX="1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620"/>
        <w:gridCol w:w="2340"/>
        <w:gridCol w:w="3960"/>
      </w:tblGrid>
      <w:tr w:rsidR="00F53818" w:rsidRPr="00552A9F" w:rsidTr="00557969">
        <w:trPr>
          <w:trHeight w:val="2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3818" w:rsidRPr="004261C3" w:rsidRDefault="00F53818" w:rsidP="00557969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input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3818" w:rsidRPr="004261C3" w:rsidRDefault="00F53818" w:rsidP="00557969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output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3818" w:rsidRDefault="00F53818" w:rsidP="00557969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Explanation</w:t>
            </w:r>
          </w:p>
        </w:tc>
      </w:tr>
      <w:tr w:rsidR="00F53818" w:rsidTr="00A83239">
        <w:trPr>
          <w:trHeight w:val="4233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818" w:rsidRPr="000E7ADD" w:rsidRDefault="00F53818" w:rsidP="00F53818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4</w:t>
            </w:r>
          </w:p>
          <w:p w:rsidR="00F53818" w:rsidRPr="000E7ADD" w:rsidRDefault="00F53818" w:rsidP="00F53818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3</w:t>
            </w:r>
          </w:p>
          <w:p w:rsidR="00F53818" w:rsidRPr="000E7ADD" w:rsidRDefault="00F53818" w:rsidP="00F53818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1 3 5</w:t>
            </w:r>
          </w:p>
          <w:p w:rsidR="00F53818" w:rsidRPr="000E7ADD" w:rsidRDefault="00F53818" w:rsidP="00F53818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3 2 5</w:t>
            </w:r>
          </w:p>
          <w:p w:rsidR="00F53818" w:rsidRPr="000E7ADD" w:rsidRDefault="00F53818" w:rsidP="00F53818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2 4 5</w:t>
            </w:r>
          </w:p>
          <w:p w:rsidR="00F53818" w:rsidRPr="000E7ADD" w:rsidRDefault="00F53818" w:rsidP="00F53818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4 1 5</w:t>
            </w:r>
          </w:p>
          <w:p w:rsidR="00F53818" w:rsidRPr="000E7ADD" w:rsidRDefault="00F53818" w:rsidP="00F53818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4 3 4</w:t>
            </w:r>
          </w:p>
          <w:p w:rsidR="00F53818" w:rsidRPr="000E7ADD" w:rsidRDefault="00F53818" w:rsidP="00F53818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1 2 5</w:t>
            </w:r>
          </w:p>
          <w:p w:rsidR="00F53818" w:rsidRPr="00C82945" w:rsidRDefault="00F53818" w:rsidP="00F53818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end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818" w:rsidRPr="000E7ADD" w:rsidRDefault="00F53818" w:rsidP="00557969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  <w:lang w:eastAsia="ja-JP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  <w:lang w:eastAsia="ja-JP"/>
              </w:rPr>
              <w:t>19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3818" w:rsidRDefault="000E7ADD" w:rsidP="00557969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 w:rsidRPr="000E7ADD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Path 1:</w:t>
            </w:r>
            <w:r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 xml:space="preserve"> 3 1 4 2</w:t>
            </w:r>
            <w:r w:rsidR="00A83239"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 xml:space="preserve"> 3</w:t>
            </w:r>
          </w:p>
          <w:p w:rsidR="00A83239" w:rsidRDefault="00A83239" w:rsidP="00557969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Time 1: 5+5+5+5=20</w:t>
            </w:r>
          </w:p>
          <w:p w:rsidR="00A83239" w:rsidRDefault="00A83239" w:rsidP="00557969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Path 2: 3 1 2 4 3</w:t>
            </w:r>
          </w:p>
          <w:p w:rsidR="00A83239" w:rsidRPr="000E7ADD" w:rsidRDefault="00A83239" w:rsidP="00557969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noProof/>
                <w:sz w:val="28"/>
                <w:szCs w:val="28"/>
              </w:rPr>
              <w:t>Time 2: 5+5+5+4=19</w:t>
            </w:r>
          </w:p>
          <w:p w:rsidR="00A83239" w:rsidRDefault="00A83239" w:rsidP="00557969">
            <w:pPr>
              <w:spacing w:before="0" w:after="0"/>
              <w:rPr>
                <w:b/>
                <w:sz w:val="32"/>
                <w:szCs w:val="32"/>
              </w:rPr>
            </w:pPr>
          </w:p>
          <w:p w:rsidR="00A83239" w:rsidRDefault="00A83239" w:rsidP="00557969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28"/>
                <w:szCs w:val="28"/>
                <w:lang w:eastAsia="bg-BG"/>
              </w:rPr>
            </w:pPr>
            <w:r>
              <w:rPr>
                <w:rFonts w:ascii="Consolas" w:hAnsi="Consolas" w:cs="Consolas"/>
                <w:b/>
                <w:bCs/>
                <w:noProof/>
                <w:sz w:val="28"/>
                <w:szCs w:val="28"/>
                <w:lang w:val="bg-BG" w:eastAsia="bg-BG"/>
              </w:rPr>
              <mc:AlternateContent>
                <mc:Choice Requires="wpg">
                  <w:drawing>
                    <wp:anchor distT="0" distB="0" distL="114300" distR="114300" simplePos="0" relativeHeight="251738112" behindDoc="0" locked="0" layoutInCell="1" allowOverlap="1" wp14:anchorId="718452C8" wp14:editId="7C68B598">
                      <wp:simplePos x="0" y="0"/>
                      <wp:positionH relativeFrom="column">
                        <wp:posOffset>395605</wp:posOffset>
                      </wp:positionH>
                      <wp:positionV relativeFrom="paragraph">
                        <wp:posOffset>81709</wp:posOffset>
                      </wp:positionV>
                      <wp:extent cx="1123315" cy="1418590"/>
                      <wp:effectExtent l="0" t="19050" r="0" b="0"/>
                      <wp:wrapNone/>
                      <wp:docPr id="107" name="Group 1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315" cy="1418590"/>
                                <a:chOff x="0" y="0"/>
                                <a:chExt cx="1123770" cy="1418948"/>
                              </a:xfrm>
                            </wpg:grpSpPr>
                            <wps:wsp>
                              <wps:cNvPr id="90" name="Straight Connector 90"/>
                              <wps:cNvCnPr/>
                              <wps:spPr>
                                <a:xfrm flipV="1">
                                  <a:off x="412273" y="1123179"/>
                                  <a:ext cx="300181" cy="646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06" name="Group 106"/>
                              <wpg:cNvGrpSpPr/>
                              <wpg:grpSpPr>
                                <a:xfrm>
                                  <a:off x="0" y="0"/>
                                  <a:ext cx="1123770" cy="1418948"/>
                                  <a:chOff x="0" y="0"/>
                                  <a:chExt cx="1123770" cy="1418948"/>
                                </a:xfrm>
                              </wpg:grpSpPr>
                              <wps:wsp>
                                <wps:cNvPr id="99" name="Text Box 99"/>
                                <wps:cNvSpPr txBox="1"/>
                                <wps:spPr>
                                  <a:xfrm>
                                    <a:off x="354132" y="354132"/>
                                    <a:ext cx="221615" cy="4375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E7ADD" w:rsidRPr="00F70125" w:rsidRDefault="000E7ADD" w:rsidP="000E7ADD">
                                      <w:pP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05" name="Group 105"/>
                                <wpg:cNvGrpSpPr/>
                                <wpg:grpSpPr>
                                  <a:xfrm>
                                    <a:off x="0" y="0"/>
                                    <a:ext cx="1123770" cy="1418948"/>
                                    <a:chOff x="0" y="0"/>
                                    <a:chExt cx="1123770" cy="1418948"/>
                                  </a:xfrm>
                                </wpg:grpSpPr>
                                <wps:wsp>
                                  <wps:cNvPr id="89" name="Straight Connector 89"/>
                                  <wps:cNvCnPr/>
                                  <wps:spPr>
                                    <a:xfrm flipV="1">
                                      <a:off x="309205" y="557626"/>
                                      <a:ext cx="519430" cy="43307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04" name="Group 104"/>
                                  <wpg:cNvGrpSpPr/>
                                  <wpg:grpSpPr>
                                    <a:xfrm>
                                      <a:off x="0" y="0"/>
                                      <a:ext cx="1123770" cy="1418948"/>
                                      <a:chOff x="0" y="0"/>
                                      <a:chExt cx="1123770" cy="1418948"/>
                                    </a:xfrm>
                                  </wpg:grpSpPr>
                                  <wps:wsp>
                                    <wps:cNvPr id="91" name="Straight Connector 91"/>
                                    <wps:cNvCnPr/>
                                    <wps:spPr>
                                      <a:xfrm>
                                        <a:off x="256349" y="576125"/>
                                        <a:ext cx="0" cy="400685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3" name="Straight Connector 93"/>
                                    <wps:cNvCnPr/>
                                    <wps:spPr>
                                      <a:xfrm>
                                        <a:off x="874758" y="576125"/>
                                        <a:ext cx="0" cy="400685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103" name="Group 103"/>
                                    <wpg:cNvGrpSpPr/>
                                    <wpg:grpSpPr>
                                      <a:xfrm>
                                        <a:off x="0" y="0"/>
                                        <a:ext cx="1123770" cy="1418948"/>
                                        <a:chOff x="0" y="0"/>
                                        <a:chExt cx="1123770" cy="1418948"/>
                                      </a:xfrm>
                                    </wpg:grpSpPr>
                                    <wpg:grpSp>
                                      <wpg:cNvPr id="57" name="Group 57"/>
                                      <wpg:cNvGrpSpPr/>
                                      <wpg:grpSpPr>
                                        <a:xfrm>
                                          <a:off x="95250" y="0"/>
                                          <a:ext cx="947420" cy="1339850"/>
                                          <a:chOff x="162340" y="310543"/>
                                          <a:chExt cx="948096" cy="1340864"/>
                                        </a:xfrm>
                                      </wpg:grpSpPr>
                                      <wps:wsp>
                                        <wps:cNvPr id="58" name="Straight Connector 58"/>
                                        <wps:cNvCnPr>
                                          <a:stCxn id="73" idx="6"/>
                                          <a:endCxn id="79" idx="2"/>
                                        </wps:cNvCnPr>
                                        <wps:spPr>
                                          <a:xfrm flipV="1">
                                            <a:off x="486190" y="738601"/>
                                            <a:ext cx="300395" cy="646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285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62" name="Group 62"/>
                                        <wpg:cNvGrpSpPr/>
                                        <wpg:grpSpPr>
                                          <a:xfrm>
                                            <a:off x="162340" y="310543"/>
                                            <a:ext cx="948096" cy="1340864"/>
                                            <a:chOff x="162340" y="310543"/>
                                            <a:chExt cx="948096" cy="1340864"/>
                                          </a:xfrm>
                                        </wpg:grpSpPr>
                                        <wps:wsp>
                                          <wps:cNvPr id="64" name="Straight Connector 64"/>
                                          <wps:cNvCnPr/>
                                          <wps:spPr>
                                            <a:xfrm>
                                              <a:off x="323668" y="850466"/>
                                              <a:ext cx="518081" cy="45136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85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6" name="Straight Arrow Connector 66"/>
                                          <wps:cNvCnPr/>
                                          <wps:spPr>
                                            <a:xfrm>
                                              <a:off x="653993" y="310543"/>
                                              <a:ext cx="254000" cy="2667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28575">
                                              <a:solidFill>
                                                <a:schemeClr val="tx1"/>
                                              </a:solidFill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7" name="Text Box 67"/>
                                          <wps:cNvSpPr txBox="1"/>
                                          <wps:spPr>
                                            <a:xfrm>
                                              <a:off x="516167" y="362014"/>
                                              <a:ext cx="222250" cy="4381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0E7ADD" w:rsidRPr="00F70125" w:rsidRDefault="000E7ADD" w:rsidP="000E7ADD">
                                                <w:pPr>
                                                  <w:rPr>
                                                    <w:b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sz w:val="32"/>
                                                    <w:szCs w:val="32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9" name="Text Box 69"/>
                                          <wps:cNvSpPr txBox="1"/>
                                          <wps:spPr>
                                            <a:xfrm>
                                              <a:off x="776291" y="1130300"/>
                                              <a:ext cx="222250" cy="4381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0E7ADD" w:rsidRPr="000E7ADD" w:rsidRDefault="000E7ADD" w:rsidP="000E7ADD">
                                                <w:pPr>
                                                  <w:rPr>
                                                    <w:b/>
                                                    <w:color w:val="FF0000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 w:rsidRPr="000E7ADD">
                                                  <w:rPr>
                                                    <w:b/>
                                                    <w:color w:val="FF0000"/>
                                                    <w:sz w:val="32"/>
                                                    <w:szCs w:val="32"/>
                                                  </w:rPr>
                                                  <w:t>7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71" name="Group 71"/>
                                          <wpg:cNvGrpSpPr/>
                                          <wpg:grpSpPr>
                                            <a:xfrm>
                                              <a:off x="162340" y="487775"/>
                                              <a:ext cx="948096" cy="1163632"/>
                                              <a:chOff x="162340" y="386175"/>
                                              <a:chExt cx="948096" cy="1163632"/>
                                            </a:xfrm>
                                          </wpg:grpSpPr>
                                          <wpg:grpSp>
                                            <wpg:cNvPr id="72" name="Group 72"/>
                                            <wpg:cNvGrpSpPr/>
                                            <wpg:grpSpPr>
                                              <a:xfrm>
                                                <a:off x="162340" y="386822"/>
                                                <a:ext cx="323850" cy="438150"/>
                                                <a:chOff x="162340" y="-88877"/>
                                                <a:chExt cx="323850" cy="438150"/>
                                              </a:xfrm>
                                            </wpg:grpSpPr>
                                            <wps:wsp>
                                              <wps:cNvPr id="73" name="Oval 73"/>
                                              <wps:cNvSpPr/>
                                              <wps:spPr>
                                                <a:xfrm>
                                                  <a:off x="162340" y="22"/>
                                                  <a:ext cx="323850" cy="32385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ln w="285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6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6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4" name="Text Box 74"/>
                                              <wps:cNvSpPr txBox="1"/>
                                              <wps:spPr>
                                                <a:xfrm>
                                                  <a:off x="181390" y="-88877"/>
                                                  <a:ext cx="222250" cy="4381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0E7ADD" w:rsidRPr="00F70125" w:rsidRDefault="000E7ADD" w:rsidP="000E7ADD">
                                                    <w:pPr>
                                                      <w:rPr>
                                                        <w:b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b/>
                                                        <w:sz w:val="32"/>
                                                        <w:szCs w:val="32"/>
                                                      </w:rPr>
                                                      <w:t>2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75" name="Group 75"/>
                                            <wpg:cNvGrpSpPr/>
                                            <wpg:grpSpPr>
                                              <a:xfrm>
                                                <a:off x="762266" y="1107242"/>
                                                <a:ext cx="323850" cy="438150"/>
                                                <a:chOff x="122714" y="1107242"/>
                                                <a:chExt cx="323850" cy="438150"/>
                                              </a:xfrm>
                                            </wpg:grpSpPr>
                                            <wps:wsp>
                                              <wps:cNvPr id="76" name="Oval 76"/>
                                              <wps:cNvSpPr/>
                                              <wps:spPr>
                                                <a:xfrm>
                                                  <a:off x="122714" y="1196141"/>
                                                  <a:ext cx="323850" cy="32385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ln w="285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6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6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7" name="Text Box 77"/>
                                              <wps:cNvSpPr txBox="1"/>
                                              <wps:spPr>
                                                <a:xfrm>
                                                  <a:off x="127472" y="1107242"/>
                                                  <a:ext cx="222250" cy="4381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0E7ADD" w:rsidRPr="00F70125" w:rsidRDefault="000E7ADD" w:rsidP="000E7ADD">
                                                    <w:pPr>
                                                      <w:rPr>
                                                        <w:b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 w:rsidRPr="00F70125">
                                                      <w:rPr>
                                                        <w:b/>
                                                        <w:sz w:val="32"/>
                                                        <w:szCs w:val="32"/>
                                                      </w:rPr>
                                                      <w:t>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78" name="Group 78"/>
                                            <wpg:cNvGrpSpPr/>
                                            <wpg:grpSpPr>
                                              <a:xfrm>
                                                <a:off x="786586" y="386175"/>
                                                <a:ext cx="323850" cy="438150"/>
                                                <a:chOff x="-476661" y="-63096"/>
                                                <a:chExt cx="323850" cy="438150"/>
                                              </a:xfrm>
                                            </wpg:grpSpPr>
                                            <wps:wsp>
                                              <wps:cNvPr id="79" name="Oval 79"/>
                                              <wps:cNvSpPr/>
                                              <wps:spPr>
                                                <a:xfrm>
                                                  <a:off x="-476661" y="25804"/>
                                                  <a:ext cx="323850" cy="32385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ln w="285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6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6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0" name="Text Box 80"/>
                                              <wps:cNvSpPr txBox="1"/>
                                              <wps:spPr>
                                                <a:xfrm>
                                                  <a:off x="-457609" y="-63096"/>
                                                  <a:ext cx="222250" cy="4381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0E7ADD" w:rsidRPr="00F70125" w:rsidRDefault="000E7ADD" w:rsidP="000E7ADD">
                                                    <w:pPr>
                                                      <w:rPr>
                                                        <w:b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b/>
                                                        <w:sz w:val="32"/>
                                                        <w:szCs w:val="32"/>
                                                      </w:rPr>
                                                      <w:t>3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84" name="Group 84"/>
                                            <wpg:cNvGrpSpPr/>
                                            <wpg:grpSpPr>
                                              <a:xfrm>
                                                <a:off x="177801" y="1111657"/>
                                                <a:ext cx="323850" cy="438150"/>
                                                <a:chOff x="-842310" y="1692"/>
                                                <a:chExt cx="323850" cy="438150"/>
                                              </a:xfrm>
                                            </wpg:grpSpPr>
                                            <wps:wsp>
                                              <wps:cNvPr id="85" name="Oval 85"/>
                                              <wps:cNvSpPr/>
                                              <wps:spPr>
                                                <a:xfrm>
                                                  <a:off x="-842310" y="90592"/>
                                                  <a:ext cx="323850" cy="32385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ln w="285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6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6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6" name="Text Box 86"/>
                                              <wps:cNvSpPr txBox="1"/>
                                              <wps:spPr>
                                                <a:xfrm>
                                                  <a:off x="-823261" y="1692"/>
                                                  <a:ext cx="222250" cy="4381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0E7ADD" w:rsidRPr="00F70125" w:rsidRDefault="000E7ADD" w:rsidP="000E7ADD">
                                                    <w:pPr>
                                                      <w:rPr>
                                                        <w:b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b/>
                                                        <w:sz w:val="32"/>
                                                        <w:szCs w:val="32"/>
                                                      </w:rPr>
                                                      <w:t>4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  <wps:wsp>
                                      <wps:cNvPr id="95" name="Text Box 95"/>
                                      <wps:cNvSpPr txBox="1"/>
                                      <wps:spPr>
                                        <a:xfrm>
                                          <a:off x="0" y="519113"/>
                                          <a:ext cx="221615" cy="471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0E7ADD" w:rsidRPr="00A83239" w:rsidRDefault="000E7ADD" w:rsidP="000E7ADD">
                                            <w:pPr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A83239"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  <w:t>5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6" name="Text Box 96"/>
                                      <wps:cNvSpPr txBox="1"/>
                                      <wps:spPr>
                                        <a:xfrm>
                                          <a:off x="902155" y="528638"/>
                                          <a:ext cx="221615" cy="4375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0E7ADD" w:rsidRPr="00F70125" w:rsidRDefault="000E7ADD" w:rsidP="000E7ADD">
                                            <w:pPr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  <w:t>5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8" name="Text Box 98"/>
                                      <wps:cNvSpPr txBox="1"/>
                                      <wps:spPr>
                                        <a:xfrm>
                                          <a:off x="428625" y="981075"/>
                                          <a:ext cx="222091" cy="43787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0E7ADD" w:rsidRPr="00F70125" w:rsidRDefault="000E7ADD" w:rsidP="000E7ADD">
                                            <w:pPr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  <w:t>5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0" name="Text Box 100"/>
                                      <wps:cNvSpPr txBox="1"/>
                                      <wps:spPr>
                                        <a:xfrm>
                                          <a:off x="325420" y="702182"/>
                                          <a:ext cx="221615" cy="4375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0E7ADD" w:rsidRPr="00F70125" w:rsidRDefault="000E7ADD" w:rsidP="000E7ADD">
                                            <w:pPr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  <w:t>4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07" o:spid="_x0000_s1058" style="position:absolute;left:0;text-align:left;margin-left:31.15pt;margin-top:6.45pt;width:88.45pt;height:111.7pt;z-index:251738112" coordsize="11237,14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">
                      <v:line id="Straight Connector 90" o:spid="_x0000_s1059" style="position:absolute;flip:y;visibility:visible;mso-wrap-style:square" from="4122,11231" to="7124,1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ZUy8AAAADbAAAADwAAAGRycy9kb3ducmV2LnhtbERP3WrCMBS+H/gO4Qi7m6kTxFXTIoIw&#10;ZGPT+QDH5NgWm5OSpLW+/XIx2OXH978pR9uKgXxoHCuYzzIQxNqZhisF55/9ywpEiMgGW8ek4EEB&#10;ymLytMHcuDsfaTjFSqQQDjkqqGPscimDrslimLmOOHFX5y3GBH0ljcd7CretfM2ypbTYcGqosaNd&#10;Tfp26q2Cw5f/xMX35ahX/fUx8FLrXn8o9Twdt2sQkcb4L/5zvxsFb2l9+pJ+gCx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32VMvAAAAA2wAAAA8AAAAAAAAAAAAAAAAA&#10;oQIAAGRycy9kb3ducmV2LnhtbFBLBQYAAAAABAAEAPkAAACOAwAAAAA=&#10;" strokecolor="black [3213]" strokeweight="2.25pt">
                        <v:stroke joinstyle="miter"/>
                      </v:line>
                      <v:group id="Group 106" o:spid="_x0000_s1060" style="position:absolute;width:11237;height:14189" coordsize="11237,14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    <v:shape id="Text Box 99" o:spid="_x0000_s1061" type="#_x0000_t202" style="position:absolute;left:3541;top:3541;width:2216;height:4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SCcsUA&#10;AADbAAAADwAAAGRycy9kb3ducmV2LnhtbESPT2sCMRTE7wW/Q3hCL0WzFqm6GqUIhT3sxT8Uents&#10;npvFzcs2iev225tCocdhZn7DbHaDbUVPPjSOFcymGQjiyumGawXn08dkCSJEZI2tY1LwQwF229HT&#10;BnPt7nyg/hhrkSAcclRgYuxyKUNlyGKYuo44eRfnLcYkfS21x3uC21a+ZtmbtNhwWjDY0d5QdT3e&#10;rIL+s5jrQ2+if9mXRVZcy+/FV6nU83h4X4OINMT/8F+70ApWK/j9kn6A3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BIJyxQAAANsAAAAPAAAAAAAAAAAAAAAAAJgCAABkcnMv&#10;ZG93bnJldi54bWxQSwUGAAAAAAQABAD1AAAAigMAAAAA&#10;" filled="f" stroked="f" strokeweight=".5pt">
                          <v:textbox>
                            <w:txbxContent>
                              <w:p w:rsidR="000E7ADD" w:rsidRPr="00F70125" w:rsidRDefault="000E7ADD" w:rsidP="000E7ADD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  <v:group id="Group 105" o:spid="_x0000_s1062" style="position:absolute;width:11237;height:14189" coordsize="11237,14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    <v:line id="Straight Connector 89" o:spid="_x0000_s1063" style="position:absolute;flip:y;visibility:visible;mso-wrap-style:square" from="3092,5576" to="8286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Vri8MAAADbAAAADwAAAGRycy9kb3ducmV2LnhtbESP3WoCMRSE7wu+QziF3tVsW5B1NYoI&#10;BRFL688DHJPj7uLmZEmy6/r2plDo5TAz3zDz5WAb0ZMPtWMFb+MMBLF2puZSwen4+ZqDCBHZYOOY&#10;FNwpwHIxeppjYdyN99QfYikShEOBCqoY20LKoCuyGMauJU7exXmLMUlfSuPxluC2ke9ZNpEWa04L&#10;Fba0rkhfD51VsP32X/jxc97rvLvce55o3emdUi/Pw2oGItIQ/8N/7Y1RkE/h90v6A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Va4vDAAAA2wAAAA8AAAAAAAAAAAAA&#10;AAAAoQIAAGRycy9kb3ducmV2LnhtbFBLBQYAAAAABAAEAPkAAACRAwAAAAA=&#10;" strokecolor="black [3213]" strokeweight="2.25pt">
                            <v:stroke joinstyle="miter"/>
                          </v:line>
                          <v:group id="Group 104" o:spid="_x0000_s1064" style="position:absolute;width:11237;height:14189" coordsize="11237,14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      <v:line id="Straight Connector 91" o:spid="_x0000_s1065" style="position:absolute;visibility:visible;mso-wrap-style:square" from="2563,5761" to="2563,9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l+OMIAAADbAAAADwAAAGRycy9kb3ducmV2LnhtbESPT4vCMBTE78J+h/AWvGmqh0WrUZb9&#10;A4onrQePj+bZVJuX0sS2fnsjCB6HmfkNs1z3thItNb50rGAyTkAQ506XXCg4Zv+jGQgfkDVWjknB&#10;nTysVx+DJabadbyn9hAKESHsU1RgQqhTKX1uyKIfu5o4emfXWAxRNoXUDXYRbis5TZIvabHkuGCw&#10;ph9D+fVwswraU3fSx85kF1Nud5n5azf3X6nU8LP/XoAI1Id3+NXeaAXzCTy/xB8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l+OMIAAADbAAAADwAAAAAAAAAAAAAA&#10;AAChAgAAZHJzL2Rvd25yZXYueG1sUEsFBgAAAAAEAAQA+QAAAJADAAAAAA==&#10;" strokecolor="black [3213]" strokeweight="2.25pt">
                              <v:stroke joinstyle="miter"/>
                            </v:line>
                            <v:line id="Straight Connector 93" o:spid="_x0000_s1066" style="position:absolute;visibility:visible;mso-wrap-style:square" from="8747,5761" to="8747,9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dF1MQAAADbAAAADwAAAGRycy9kb3ducmV2LnhtbESPQWvCQBSE7wX/w/KE3urGCqVGN0Fs&#10;BUtPTTx4fGSf2Wj2bchuk/jvu4VCj8PMfMNs88m2YqDeN44VLBcJCOLK6YZrBafy8PQKwgdkja1j&#10;UnAnD3k2e9hiqt3IXzQUoRYRwj5FBSaELpXSV4Ys+oXriKN3cb3FEGVfS93jGOG2lc9J8iItNhwX&#10;DHa0N1Tdim+rYDiPZ30aTXk1zcdnad6H4/1NKvU4n3YbEIGm8B/+ax+1gvUKfr/EHyC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h0XUxAAAANsAAAAPAAAAAAAAAAAA&#10;AAAAAKECAABkcnMvZG93bnJldi54bWxQSwUGAAAAAAQABAD5AAAAkgMAAAAA&#10;" strokecolor="black [3213]" strokeweight="2.25pt">
                              <v:stroke joinstyle="miter"/>
                            </v:line>
                            <v:group id="Group 103" o:spid="_x0000_s1067" style="position:absolute;width:11237;height:14189" coordsize="11237,14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        <v:group id="Group 57" o:spid="_x0000_s1068" style="position:absolute;left:952;width:9474;height:13398" coordorigin="1623,3105" coordsize="9480,13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<v:line id="Straight Connector 58" o:spid="_x0000_s1069" style="position:absolute;flip:y;visibility:visible;mso-wrap-style:square" from="4861,7386" to="7865,7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niV8AAAADbAAAADwAAAGRycy9kb3ducmV2LnhtbERPy2oCMRTdC/5DuII7zVipyNSMFKFQ&#10;Sov18QG3yZ0HndwMSWYc/75ZCF0eznu3H20rBvKhcaxgtcxAEGtnGq4UXC9viy2IEJENto5JwZ0C&#10;7IvpZIe5cTc+0XCOlUghHHJUUMfY5VIGXZPFsHQdceJK5y3GBH0ljcdbCretfMqyjbTYcGqosaND&#10;Tfr33FsFH0f/hevvn5Pe9uV94I3Wvf5Uaj4bX19ARBrjv/jhfjcKntPY9CX9AFn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g54lfAAAAA2wAAAA8AAAAAAAAAAAAAAAAA&#10;oQIAAGRycy9kb3ducmV2LnhtbFBLBQYAAAAABAAEAPkAAACOAwAAAAA=&#10;" strokecolor="black [3213]" strokeweight="2.25pt">
                                  <v:stroke joinstyle="miter"/>
                                </v:line>
                                <v:group id="Group 62" o:spid="_x0000_s1070" style="position:absolute;left:1623;top:3105;width:9481;height:13409" coordorigin="1623,3105" coordsize="9480,13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            <v:line id="Straight Connector 64" o:spid="_x0000_s1071" style="position:absolute;visibility:visible;mso-wrap-style:square" from="3236,8504" to="8417,13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uth8IAAADbAAAADwAAAGRycy9kb3ducmV2LnhtbESPQYvCMBSE78L+h/AW9qbpyiJSjbLs&#10;KiietB48PppnU21eShPb+u+NIHgcZuYbZr7sbSVaanzpWMH3KAFBnDtdcqHgmK2HUxA+IGusHJOC&#10;O3lYLj4Gc0y163hP7SEUIkLYp6jAhFCnUvrckEU/cjVx9M6usRiibAqpG+wi3FZynCQTabHkuGCw&#10;pj9D+fVwswraU3fSx85kF1Nud5lZtZv7v1Tq67P/nYEI1Id3+NXeaAWTH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7uth8IAAADbAAAADwAAAAAAAAAAAAAA&#10;AAChAgAAZHJzL2Rvd25yZXYueG1sUEsFBgAAAAAEAAQA+QAAAJADAAAAAA==&#10;" strokecolor="black [3213]" strokeweight="2.25pt">
                                    <v:stroke joinstyle="miter"/>
                                  </v:line>
                                  <v:shape id="Straight Arrow Connector 66" o:spid="_x0000_s1072" type="#_x0000_t32" style="position:absolute;left:6539;top:3105;width:254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dVk8UAAADbAAAADwAAAGRycy9kb3ducmV2LnhtbESPT2vCQBTE74V+h+UVeqsbLQ0xdRNa&#10;RfBU8d+ht0f2mUSzb0N2jWk/fbcgeBxm5jfMLB9MI3rqXG1ZwXgUgSAurK65VLDfLV8SEM4ja2ws&#10;k4IfcpBnjw8zTLW98ob6rS9FgLBLUUHlfZtK6YqKDLqRbYmDd7SdQR9kV0rd4TXATSMnURRLgzWH&#10;hQpbmldUnLcXo4D69dfrcJl+fr9tvJ3ow2J9Sn6Ven4aPt5BeBr8PXxrr7SCOIb/L+EHyO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0dVk8UAAADbAAAADwAAAAAAAAAA&#10;AAAAAAChAgAAZHJzL2Rvd25yZXYueG1sUEsFBgAAAAAEAAQA+QAAAJMDAAAAAA==&#10;" strokecolor="black [3213]" strokeweight="2.25pt">
                                    <v:stroke endarrow="open" joinstyle="miter"/>
                                  </v:shape>
                                  <v:shape id="Text Box 67" o:spid="_x0000_s1073" type="#_x0000_t202" style="position:absolute;left:5161;top:3620;width:2223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LDvMQA&#10;AADbAAAADwAAAGRycy9kb3ducmV2LnhtbESPQWsCMRSE74X+h/AKXopmLUVlNYoIhT3sRSuCt8fm&#10;uVncvKxJXNd/3xQKPQ4z8w2z2gy2FT350DhWMJ1kIIgrpxuuFRy/v8YLECEia2wdk4InBdisX19W&#10;mGv34D31h1iLBOGQowITY5dLGSpDFsPEdcTJuzhvMSbpa6k9PhLctvIjy2bSYsNpwWBHO0PV9XC3&#10;CvpT8an3vYn+fVcWWXEtb/NzqdTobdguQUQa4n/4r11oBbM5/H5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Cw7zEAAAA2wAAAA8AAAAAAAAAAAAAAAAAmAIAAGRycy9k&#10;b3ducmV2LnhtbFBLBQYAAAAABAAEAPUAAACJAwAAAAA=&#10;" filled="f" stroked="f" strokeweight=".5pt">
                                    <v:textbox>
                                      <w:txbxContent>
                                        <w:p w:rsidR="000E7ADD" w:rsidRPr="00F70125" w:rsidRDefault="000E7ADD" w:rsidP="000E7ADD">
                                          <w:pPr>
                                            <w:rPr>
                                              <w:b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sz w:val="32"/>
                                              <w:szCs w:val="32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69" o:spid="_x0000_s1074" type="#_x0000_t202" style="position:absolute;left:7762;top:11303;width:2223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HyVcUA&#10;AADbAAAADwAAAGRycy9kb3ducmV2LnhtbESPT2sCMRTE74LfIbxCL1KzLUXr1ihFEPawF/8geHts&#10;npvFzcuaxHX77ZtCocdhZn7DLNeDbUVPPjSOFbxOMxDEldMN1wqOh+3LB4gQkTW2jknBNwVYr8aj&#10;JebaPXhH/T7WIkE45KjAxNjlUobKkMUwdR1x8i7OW4xJ+lpqj48Et618y7KZtNhwWjDY0cZQdd3f&#10;rYL+VLzrXW+in2zKIiuu5W1+LpV6fhq+PkFEGuJ/+K9daAWzB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0fJVxQAAANsAAAAPAAAAAAAAAAAAAAAAAJgCAABkcnMv&#10;ZG93bnJldi54bWxQSwUGAAAAAAQABAD1AAAAigMAAAAA&#10;" filled="f" stroked="f" strokeweight=".5pt">
                                    <v:textbox>
                                      <w:txbxContent>
                                        <w:p w:rsidR="000E7ADD" w:rsidRPr="000E7ADD" w:rsidRDefault="000E7ADD" w:rsidP="000E7ADD">
                                          <w:pPr>
                                            <w:rPr>
                                              <w:b/>
                                              <w:color w:val="FF0000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 w:rsidRPr="000E7ADD">
                                            <w:rPr>
                                              <w:b/>
                                              <w:color w:val="FF0000"/>
                                              <w:sz w:val="32"/>
                                              <w:szCs w:val="32"/>
                                            </w:rPr>
                                            <w:t>7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71" o:spid="_x0000_s1075" style="position:absolute;left:1623;top:4877;width:9481;height:11637" coordorigin="1623,3861" coordsize="9480,116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            <v:group id="Group 72" o:spid="_x0000_s1076" style="position:absolute;left:1623;top:3868;width:3238;height:4381" coordorigin="162340,-88877" coordsize="323850,438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              <v:oval id="Oval 73" o:spid="_x0000_s1077" style="position:absolute;left:162340;top:22;width:323850;height:32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5SmcQA&#10;AADbAAAADwAAAGRycy9kb3ducmV2LnhtbESPT2vCQBTE74LfYXlCb2aj/aNEV9GWgke1hertmX0m&#10;wezbsLs1aT99Vyh4HGbmN8x82ZlaXMn5yrKCUZKCIM6trrhQ8PnxPpyC8AFZY22ZFPyQh+Wi35tj&#10;pm3LO7ruQyEihH2GCsoQmkxKn5dk0Ce2IY7e2TqDIUpXSO2wjXBTy3GavkiDFceFEht6LSm/7L+N&#10;gnY7Maff9Re+4ZM77fTmeNg2z0o9DLrVDESgLtzD/+2NVjB5hNu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OUpnEAAAA2wAAAA8AAAAAAAAAAAAAAAAAmAIAAGRycy9k&#10;b3ducmV2LnhtbFBLBQYAAAAABAAEAPUAAACJAwAAAAA=&#10;" fillcolor="white [3201]" strokecolor="black [3213]" strokeweight="2.25pt">
                                        <v:stroke joinstyle="miter"/>
                                      </v:oval>
                                      <v:shape id="Text Box 74" o:spid="_x0000_s1078" type="#_x0000_t202" style="position:absolute;left:181390;top:-88877;width:222250;height:438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nLFsQA&#10;AADbAAAADwAAAGRycy9kb3ducmV2LnhtbESPQWsCMRSE74X+h/AKXopmLVJlNYoIhT3sRSuCt8fm&#10;uVncvKxJXNd/3xQKPQ4z8w2z2gy2FT350DhWMJ1kIIgrpxuuFRy/v8YLECEia2wdk4InBdisX19W&#10;mGv34D31h1iLBOGQowITY5dLGSpDFsPEdcTJuzhvMSbpa6k9PhLctvIjyz6lxYbTgsGOdoaq6+Fu&#10;FfSnYqb3vYn+fVcWWXEtb/NzqdTobdguQUQa4n/4r11oBfMZ/H5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JyxbEAAAA2wAAAA8AAAAAAAAAAAAAAAAAmAIAAGRycy9k&#10;b3ducmV2LnhtbFBLBQYAAAAABAAEAPUAAACJAwAAAAA=&#10;" filled="f" stroked="f" strokeweight=".5pt">
                                        <v:textbox>
                                          <w:txbxContent>
                                            <w:p w:rsidR="000E7ADD" w:rsidRPr="00F70125" w:rsidRDefault="000E7ADD" w:rsidP="000E7ADD">
                                              <w:pPr>
                                                <w:rPr>
                                                  <w:b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sz w:val="32"/>
                                                  <w:szCs w:val="32"/>
                                                </w:rPr>
                                                <w:t>2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group id="Group 75" o:spid="_x0000_s1079" style="position:absolute;left:7622;top:11072;width:3239;height:4381" coordorigin="1227,11072" coordsize="3238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                <v:oval id="Oval 76" o:spid="_x0000_s1080" style="position:absolute;left:1227;top:11961;width:323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nxAcUA&#10;AADbAAAADwAAAGRycy9kb3ducmV2LnhtbESPW2vCQBSE3wv+h+UIfasbS6sSXaUXCj7GC6hvx+wx&#10;CWbPht1tkvrr3UKhj8PMfMMsVr2pRUvOV5YVjEcJCOLc6ooLBfvd19MMhA/IGmvLpOCHPKyWg4cF&#10;ptp2vKF2GwoRIexTVFCG0KRS+rwkg35kG+LoXawzGKJ0hdQOuwg3tXxOkok0WHFcKLGhj5Ly6/bb&#10;KOiyqTnf3g/4iS/uvNHr0zFrXpV6HPZvcxCB+vAf/muvtYLpBH6/xB8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+fEBxQAAANsAAAAPAAAAAAAAAAAAAAAAAJgCAABkcnMv&#10;ZG93bnJldi54bWxQSwUGAAAAAAQABAD1AAAAigMAAAAA&#10;" fillcolor="white [3201]" strokecolor="black [3213]" strokeweight="2.25pt">
                                        <v:stroke joinstyle="miter"/>
                                      </v:oval>
                                      <v:shape id="Text Box 77" o:spid="_x0000_s1081" type="#_x0000_t202" style="position:absolute;left:1274;top:11072;width:2223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tVYcQA&#10;AADbAAAADwAAAGRycy9kb3ducmV2LnhtbESPQWvCQBSE74X+h+UJXopuKqUp0VWKIOSQi7YUentk&#10;n9lg9m26u8b4792C4HGYmW+Y1Wa0nRjIh9axgtd5BoK4drrlRsH31272ASJEZI2dY1JwpQCb9fPT&#10;CgvtLryn4RAbkSAcClRgYuwLKUNtyGKYu544eUfnLcYkfSO1x0uC204usuxdWmw5LRjsaWuoPh3O&#10;VsHwU77p/WCif9lWZVaeqr/8t1JqOhk/lyAijfERvrdLrSDP4f9L+gF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bVWHEAAAA2wAAAA8AAAAAAAAAAAAAAAAAmAIAAGRycy9k&#10;b3ducmV2LnhtbFBLBQYAAAAABAAEAPUAAACJAwAAAAA=&#10;" filled="f" stroked="f" strokeweight=".5pt">
                                        <v:textbox>
                                          <w:txbxContent>
                                            <w:p w:rsidR="000E7ADD" w:rsidRPr="00F70125" w:rsidRDefault="000E7ADD" w:rsidP="000E7ADD">
                                              <w:pPr>
                                                <w:rPr>
                                                  <w:b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 w:rsidRPr="00F70125">
                                                <w:rPr>
                                                  <w:b/>
                                                  <w:sz w:val="32"/>
                                                  <w:szCs w:val="32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group id="Group 78" o:spid="_x0000_s1082" style="position:absolute;left:7865;top:3861;width:3239;height:4382" coordorigin="-476661,-63096" coordsize="323850,438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              <v:oval id="Oval 79" o:spid="_x0000_s1083" style="position:absolute;left:-476661;top:25804;width:323850;height:32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Zlc8UA&#10;AADbAAAADwAAAGRycy9kb3ducmV2LnhtbESPT2vCQBTE70K/w/IK3symYmsbXUUtBY/+KWhvz+wz&#10;Cc2+DbtbE/303ULB4zAzv2Gm887U4kLOV5YVPCUpCOLc6ooLBZ/7j8ErCB+QNdaWScGVPMxnD70p&#10;Ztq2vKXLLhQiQthnqKAMocmk9HlJBn1iG+Lona0zGKJ0hdQO2wg3tRym6Ys0WHFcKLGhVUn59+7H&#10;KGg3Y3O6LQ/4jiN32ur113HTPCvVf+wWExCBunAP/7fXWsH4Df6+xB8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ZmVzxQAAANsAAAAPAAAAAAAAAAAAAAAAAJgCAABkcnMv&#10;ZG93bnJldi54bWxQSwUGAAAAAAQABAD1AAAAigMAAAAA&#10;" fillcolor="white [3201]" strokecolor="black [3213]" strokeweight="2.25pt">
                                        <v:stroke joinstyle="miter"/>
                                      </v:oval>
                                      <v:shape id="Text Box 80" o:spid="_x0000_s1084" type="#_x0000_t202" style="position:absolute;left:-457609;top:-63096;width:222250;height:438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e9MsEA&#10;AADbAAAADwAAAGRycy9kb3ducmV2LnhtbERPz2vCMBS+D/wfwhN2GZpOZEo1ighCD73oRPD2aJ5N&#10;sXmpSVa7/94cBjt+fL/X28G2oicfGscKPqcZCOLK6YZrBefvw2QJIkRkja1jUvBLAbab0dsac+2e&#10;fKT+FGuRQjjkqMDE2OVShsqQxTB1HXHibs5bjAn6WmqPzxRuWznLsi9pseHUYLCjvaHqfvqxCvpL&#10;MdfH3kT/sS+LrLiXj8W1VOp9POxWICIN8V/85y60gmVan76kHyA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nvTLBAAAA2wAAAA8AAAAAAAAAAAAAAAAAmAIAAGRycy9kb3du&#10;cmV2LnhtbFBLBQYAAAAABAAEAPUAAACGAwAAAAA=&#10;" filled="f" stroked="f" strokeweight=".5pt">
                                        <v:textbox>
                                          <w:txbxContent>
                                            <w:p w:rsidR="000E7ADD" w:rsidRPr="00F70125" w:rsidRDefault="000E7ADD" w:rsidP="000E7ADD">
                                              <w:pPr>
                                                <w:rPr>
                                                  <w:b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sz w:val="32"/>
                                                  <w:szCs w:val="32"/>
                                                </w:rPr>
                                                <w:t>3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group id="Group 84" o:spid="_x0000_s1085" style="position:absolute;left:1778;top:11116;width:3238;height:4382" coordorigin="-8423,16" coordsize="3238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                <v:oval id="Oval 85" o:spid="_x0000_s1086" style="position:absolute;left:-8423;top:905;width:3239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4fUcQA&#10;AADbAAAADwAAAGRycy9kb3ducmV2LnhtbESPW2sCMRSE34X+h3AKvmm24o3VKLWl4KM3UN+Om9Pd&#10;pZuTJUnd1V/fFAQfh5n5hpkvW1OJKzlfWlbw1k9AEGdWl5wrOOy/elMQPiBrrCyTght5WC5eOnNM&#10;tW14S9ddyEWEsE9RQRFCnUrps4IM+r6tiaP3bZ3BEKXLpXbYRLip5CBJxtJgyXGhwJo+Csp+dr9G&#10;QbOZmMt9dcRPHLrLVq/Pp009Uqr72r7PQARqwzP8aK+1gukI/r/EH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+H1HEAAAA2wAAAA8AAAAAAAAAAAAAAAAAmAIAAGRycy9k&#10;b3ducmV2LnhtbFBLBQYAAAAABAAEAPUAAACJAwAAAAA=&#10;" fillcolor="white [3201]" strokecolor="black [3213]" strokeweight="2.25pt">
                                        <v:stroke joinstyle="miter"/>
                                      </v:oval>
                                      <v:shape id="Text Box 86" o:spid="_x0000_s1087" type="#_x0000_t202" style="position:absolute;left:-8232;top:16;width:2222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KA3cQA&#10;AADbAAAADwAAAGRycy9kb3ducmV2LnhtbESPQWsCMRSE74X+h/AKXkrNWkRlNYoIhT3sRStCb4/N&#10;c7O4eVmTuK7/3hQKPQ4z8w2z2gy2FT350DhWMBlnIIgrpxuuFRy/vz4WIEJE1tg6JgUPCrBZv76s&#10;MNfuznvqD7EWCcIhRwUmxi6XMlSGLIax64iTd3beYkzS11J7vCe4beVnls2kxYbTgsGOdoaqy+Fm&#10;FfSnYqr3vYn+fVcWWXEpr/OfUqnR27Bdgog0xP/wX7vQChYz+P2SfoB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CgN3EAAAA2wAAAA8AAAAAAAAAAAAAAAAAmAIAAGRycy9k&#10;b3ducmV2LnhtbFBLBQYAAAAABAAEAPUAAACJAwAAAAA=&#10;" filled="f" stroked="f" strokeweight=".5pt">
                                        <v:textbox>
                                          <w:txbxContent>
                                            <w:p w:rsidR="000E7ADD" w:rsidRPr="00F70125" w:rsidRDefault="000E7ADD" w:rsidP="000E7ADD">
                                              <w:pPr>
                                                <w:rPr>
                                                  <w:b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sz w:val="32"/>
                                                  <w:szCs w:val="32"/>
                                                </w:rPr>
                                                <w:t>4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</v:group>
                                </v:group>
                              </v:group>
                              <v:shape id="Text Box 95" o:spid="_x0000_s1088" type="#_x0000_t202" style="position:absolute;top:5191;width:2216;height:4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mId8UA&#10;AADbAAAADwAAAGRycy9kb3ducmV2LnhtbESPQWsCMRSE7wX/Q3hCL6VmK9W2q1GKUNjDXtRS6O2x&#10;ed0sbl7WJK7bf28EweMwM98wy/VgW9GTD41jBS+TDARx5XTDtYLv/dfzO4gQkTW2jknBPwVYr0YP&#10;S8y1O/OW+l2sRYJwyFGBibHLpQyVIYth4jri5P05bzEm6WupPZ4T3LZymmVzabHhtGCwo42h6rA7&#10;WQX9T/Gqt72J/mlTFllxKI9vv6VSj+PhcwEi0hDv4Vu70Ao+ZnD9kn6AX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SYh3xQAAANsAAAAPAAAAAAAAAAAAAAAAAJgCAABkcnMv&#10;ZG93bnJldi54bWxQSwUGAAAAAAQABAD1AAAAigMAAAAA&#10;" filled="f" stroked="f" strokeweight=".5pt">
                                <v:textbox>
                                  <w:txbxContent>
                                    <w:p w:rsidR="000E7ADD" w:rsidRPr="00A83239" w:rsidRDefault="000E7ADD" w:rsidP="000E7ADD">
                                      <w:pP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 w:rsidRPr="00A83239"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96" o:spid="_x0000_s1089" type="#_x0000_t202" style="position:absolute;left:9021;top:5286;width:2216;height:4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sWAMUA&#10;AADbAAAADwAAAGRycy9kb3ducmV2LnhtbESPT2sCMRTE74LfIbxCL1KzLUXr1ihFEPawF/8geHts&#10;npvFzcuaxHX77ZtCocdhZn7DLNeDbUVPPjSOFbxOMxDEldMN1wqOh+3LB4gQkTW2jknBNwVYr8aj&#10;JebaPXhH/T7WIkE45KjAxNjlUobKkMUwdR1x8i7OW4xJ+lpqj48Et618y7KZtNhwWjDY0cZQdd3f&#10;rYL+VLzrXW+in2zKIiuu5W1+LpV6fhq+PkFEGuJ/+K9daAWLG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mxYAxQAAANsAAAAPAAAAAAAAAAAAAAAAAJgCAABkcnMv&#10;ZG93bnJldi54bWxQSwUGAAAAAAQABAD1AAAAigMAAAAA&#10;" filled="f" stroked="f" strokeweight=".5pt">
                                <v:textbox>
                                  <w:txbxContent>
                                    <w:p w:rsidR="000E7ADD" w:rsidRPr="00F70125" w:rsidRDefault="000E7ADD" w:rsidP="000E7ADD">
                                      <w:pP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98" o:spid="_x0000_s1090" type="#_x0000_t202" style="position:absolute;left:4286;top:9810;width:2221;height:4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gn6cEA&#10;AADbAAAADwAAAGRycy9kb3ducmV2LnhtbERPz2vCMBS+C/4P4Q12EU0d4lxnFBEGPfSiDsHbo3lr&#10;is1LTbLa/ffLQfD48f1ebwfbip58aBwrmM8yEMSV0w3XCr5PX9MViBCRNbaOScEfBdhuxqM15trd&#10;+UD9MdYihXDIUYGJsculDJUhi2HmOuLE/ThvMSboa6k93lO4beVbli2lxYZTg8GO9oaq6/HXKujP&#10;xUIfehP9ZF8WWXEtb++XUqnXl2H3CSLSEJ/ih7vQCj7S2PQl/QC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IJ+nBAAAA2wAAAA8AAAAAAAAAAAAAAAAAmAIAAGRycy9kb3du&#10;cmV2LnhtbFBLBQYAAAAABAAEAPUAAACGAwAAAAA=&#10;" filled="f" stroked="f" strokeweight=".5pt">
                                <v:textbox>
                                  <w:txbxContent>
                                    <w:p w:rsidR="000E7ADD" w:rsidRPr="00F70125" w:rsidRDefault="000E7ADD" w:rsidP="000E7ADD">
                                      <w:pP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00" o:spid="_x0000_s1091" type="#_x0000_t202" style="position:absolute;left:3254;top:7021;width:2216;height:4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A+6MUA&#10;AADcAAAADwAAAGRycy9kb3ducmV2LnhtbESPQUsDMRCF74L/IYzgRWxiEZW1aSmFwh720iqCt2Ez&#10;bpZuJtskbtd/7xwEbzO8N+99s9rMYVATpdxHtvCwMKCI2+h67iy8v+3vX0DlguxwiEwWfijDZn19&#10;tcLKxQsfaDqWTkkI5wot+FLGSuvcegqYF3EkFu0rpoBF1tRpl/Ai4WHQS2OedMCepcHjSDtP7en4&#10;HSxMH/WjO0y+pLtdU5v61JyfPxtrb2/m7SuoQnP5N/9d107wjeDL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D7oxQAAANwAAAAPAAAAAAAAAAAAAAAAAJgCAABkcnMv&#10;ZG93bnJldi54bWxQSwUGAAAAAAQABAD1AAAAigMAAAAA&#10;" filled="f" stroked="f" strokeweight=".5pt">
                                <v:textbox>
                                  <w:txbxContent>
                                    <w:p w:rsidR="000E7ADD" w:rsidRPr="00F70125" w:rsidRDefault="000E7ADD" w:rsidP="000E7ADD">
                                      <w:pP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</v:group>
                  </w:pict>
                </mc:Fallback>
              </mc:AlternateContent>
            </w:r>
          </w:p>
          <w:p w:rsidR="00F53818" w:rsidRDefault="00F53818" w:rsidP="00557969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</w:p>
          <w:p w:rsidR="00F53818" w:rsidRPr="00D562DF" w:rsidRDefault="00F53818" w:rsidP="00557969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</w:p>
        </w:tc>
      </w:tr>
    </w:tbl>
    <w:p w:rsidR="00F53818" w:rsidRPr="00F53818" w:rsidRDefault="00F53818" w:rsidP="00F53818"/>
    <w:sectPr w:rsidR="00F53818" w:rsidRPr="00F53818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0DB" w:rsidRDefault="00ED10DB">
      <w:r>
        <w:separator/>
      </w:r>
    </w:p>
  </w:endnote>
  <w:endnote w:type="continuationSeparator" w:id="0">
    <w:p w:rsidR="00ED10DB" w:rsidRDefault="00ED1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E11181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E11181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ED10DB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0DB" w:rsidRDefault="00ED10DB">
      <w:r>
        <w:separator/>
      </w:r>
    </w:p>
  </w:footnote>
  <w:footnote w:type="continuationSeparator" w:id="0">
    <w:p w:rsidR="00ED10DB" w:rsidRDefault="00ED10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 xml:space="preserve">Alexander </w:t>
          </w:r>
          <w:proofErr w:type="spellStart"/>
          <w:r w:rsidR="008B0C41">
            <w:t>Malinov</w:t>
          </w:r>
          <w:proofErr w:type="spellEnd"/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ED10DB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34F2E"/>
    <w:multiLevelType w:val="hybridMultilevel"/>
    <w:tmpl w:val="97AE7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1"/>
  </w:num>
  <w:num w:numId="5">
    <w:abstractNumId w:val="17"/>
  </w:num>
  <w:num w:numId="6">
    <w:abstractNumId w:val="20"/>
  </w:num>
  <w:num w:numId="7">
    <w:abstractNumId w:val="16"/>
  </w:num>
  <w:num w:numId="8">
    <w:abstractNumId w:val="13"/>
  </w:num>
  <w:num w:numId="9">
    <w:abstractNumId w:val="0"/>
  </w:num>
  <w:num w:numId="10">
    <w:abstractNumId w:val="19"/>
  </w:num>
  <w:num w:numId="11">
    <w:abstractNumId w:val="1"/>
  </w:num>
  <w:num w:numId="12">
    <w:abstractNumId w:val="4"/>
  </w:num>
  <w:num w:numId="13">
    <w:abstractNumId w:val="9"/>
  </w:num>
  <w:num w:numId="14">
    <w:abstractNumId w:val="6"/>
  </w:num>
  <w:num w:numId="15">
    <w:abstractNumId w:val="18"/>
  </w:num>
  <w:num w:numId="16">
    <w:abstractNumId w:val="8"/>
  </w:num>
  <w:num w:numId="17">
    <w:abstractNumId w:val="2"/>
  </w:num>
  <w:num w:numId="18">
    <w:abstractNumId w:val="7"/>
  </w:num>
  <w:num w:numId="19">
    <w:abstractNumId w:val="14"/>
  </w:num>
  <w:num w:numId="20">
    <w:abstractNumId w:val="15"/>
  </w:num>
  <w:num w:numId="21">
    <w:abstractNumId w:val="1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053F3"/>
    <w:rsid w:val="00010247"/>
    <w:rsid w:val="00012895"/>
    <w:rsid w:val="00013CE3"/>
    <w:rsid w:val="00024338"/>
    <w:rsid w:val="00026FE4"/>
    <w:rsid w:val="00027702"/>
    <w:rsid w:val="000279CB"/>
    <w:rsid w:val="00034946"/>
    <w:rsid w:val="000509B2"/>
    <w:rsid w:val="00051A0F"/>
    <w:rsid w:val="00051ABB"/>
    <w:rsid w:val="00053F6B"/>
    <w:rsid w:val="00060207"/>
    <w:rsid w:val="000637BF"/>
    <w:rsid w:val="00063ABA"/>
    <w:rsid w:val="00070CA5"/>
    <w:rsid w:val="00071D81"/>
    <w:rsid w:val="000733CB"/>
    <w:rsid w:val="0007379F"/>
    <w:rsid w:val="000740B9"/>
    <w:rsid w:val="00082A88"/>
    <w:rsid w:val="00084135"/>
    <w:rsid w:val="00084F57"/>
    <w:rsid w:val="00087B3B"/>
    <w:rsid w:val="000943BF"/>
    <w:rsid w:val="000A5461"/>
    <w:rsid w:val="000B1600"/>
    <w:rsid w:val="000B4A63"/>
    <w:rsid w:val="000C1D61"/>
    <w:rsid w:val="000D2DC3"/>
    <w:rsid w:val="000E494F"/>
    <w:rsid w:val="000E532F"/>
    <w:rsid w:val="000E6EA7"/>
    <w:rsid w:val="000E7ADD"/>
    <w:rsid w:val="000F7194"/>
    <w:rsid w:val="00100947"/>
    <w:rsid w:val="00104158"/>
    <w:rsid w:val="00104F3D"/>
    <w:rsid w:val="00110D80"/>
    <w:rsid w:val="001138BE"/>
    <w:rsid w:val="00120534"/>
    <w:rsid w:val="001205DA"/>
    <w:rsid w:val="001248BE"/>
    <w:rsid w:val="0012544F"/>
    <w:rsid w:val="0013471E"/>
    <w:rsid w:val="00134C58"/>
    <w:rsid w:val="00142213"/>
    <w:rsid w:val="0014248C"/>
    <w:rsid w:val="00143962"/>
    <w:rsid w:val="00147D8A"/>
    <w:rsid w:val="001510E9"/>
    <w:rsid w:val="0015630B"/>
    <w:rsid w:val="001743C6"/>
    <w:rsid w:val="0017625F"/>
    <w:rsid w:val="0018249A"/>
    <w:rsid w:val="00182F25"/>
    <w:rsid w:val="00184DE6"/>
    <w:rsid w:val="00190FDA"/>
    <w:rsid w:val="0019198D"/>
    <w:rsid w:val="00193E4B"/>
    <w:rsid w:val="001957A4"/>
    <w:rsid w:val="00196928"/>
    <w:rsid w:val="001976E7"/>
    <w:rsid w:val="001B00CA"/>
    <w:rsid w:val="001B1B72"/>
    <w:rsid w:val="001B2BBA"/>
    <w:rsid w:val="001B3E9A"/>
    <w:rsid w:val="001B690E"/>
    <w:rsid w:val="001C0EB7"/>
    <w:rsid w:val="001C20E3"/>
    <w:rsid w:val="001C5618"/>
    <w:rsid w:val="001C6B8B"/>
    <w:rsid w:val="001D1F1F"/>
    <w:rsid w:val="001D78C4"/>
    <w:rsid w:val="001E177B"/>
    <w:rsid w:val="002007E7"/>
    <w:rsid w:val="0021059A"/>
    <w:rsid w:val="00210D92"/>
    <w:rsid w:val="00213EAA"/>
    <w:rsid w:val="002161C2"/>
    <w:rsid w:val="00220435"/>
    <w:rsid w:val="002223A6"/>
    <w:rsid w:val="002256CC"/>
    <w:rsid w:val="00231F65"/>
    <w:rsid w:val="0023691D"/>
    <w:rsid w:val="00241424"/>
    <w:rsid w:val="00250210"/>
    <w:rsid w:val="0025114C"/>
    <w:rsid w:val="00265941"/>
    <w:rsid w:val="00270DD5"/>
    <w:rsid w:val="00271B62"/>
    <w:rsid w:val="0027225C"/>
    <w:rsid w:val="0027273B"/>
    <w:rsid w:val="002730AA"/>
    <w:rsid w:val="00274624"/>
    <w:rsid w:val="002848AC"/>
    <w:rsid w:val="002868AD"/>
    <w:rsid w:val="00286DDB"/>
    <w:rsid w:val="002914F0"/>
    <w:rsid w:val="0029561E"/>
    <w:rsid w:val="002A7FD3"/>
    <w:rsid w:val="002B6B03"/>
    <w:rsid w:val="002C1485"/>
    <w:rsid w:val="002C6AC0"/>
    <w:rsid w:val="002D2A80"/>
    <w:rsid w:val="002F27CA"/>
    <w:rsid w:val="002F737A"/>
    <w:rsid w:val="003025F1"/>
    <w:rsid w:val="00310FAF"/>
    <w:rsid w:val="003150B0"/>
    <w:rsid w:val="003349A0"/>
    <w:rsid w:val="003358B3"/>
    <w:rsid w:val="003373F7"/>
    <w:rsid w:val="00340BB7"/>
    <w:rsid w:val="00346BC7"/>
    <w:rsid w:val="00353E4D"/>
    <w:rsid w:val="003606FD"/>
    <w:rsid w:val="00360B4D"/>
    <w:rsid w:val="00360FBE"/>
    <w:rsid w:val="00361CF6"/>
    <w:rsid w:val="003625C6"/>
    <w:rsid w:val="00370E56"/>
    <w:rsid w:val="00384547"/>
    <w:rsid w:val="00385753"/>
    <w:rsid w:val="003A243D"/>
    <w:rsid w:val="003A24B4"/>
    <w:rsid w:val="003A4BA8"/>
    <w:rsid w:val="003B0BA0"/>
    <w:rsid w:val="003B312B"/>
    <w:rsid w:val="003B58D1"/>
    <w:rsid w:val="003B5BB5"/>
    <w:rsid w:val="003C355F"/>
    <w:rsid w:val="003D2B08"/>
    <w:rsid w:val="003D404A"/>
    <w:rsid w:val="003D472C"/>
    <w:rsid w:val="003E238C"/>
    <w:rsid w:val="003E5F20"/>
    <w:rsid w:val="003F0025"/>
    <w:rsid w:val="003F3A33"/>
    <w:rsid w:val="00404189"/>
    <w:rsid w:val="00406F4B"/>
    <w:rsid w:val="00412632"/>
    <w:rsid w:val="00416D86"/>
    <w:rsid w:val="004210F6"/>
    <w:rsid w:val="00422627"/>
    <w:rsid w:val="004254EE"/>
    <w:rsid w:val="00427EC6"/>
    <w:rsid w:val="0044441C"/>
    <w:rsid w:val="004452F2"/>
    <w:rsid w:val="0044557F"/>
    <w:rsid w:val="00446410"/>
    <w:rsid w:val="004529A5"/>
    <w:rsid w:val="00453CA4"/>
    <w:rsid w:val="00460E19"/>
    <w:rsid w:val="0046113A"/>
    <w:rsid w:val="004616E5"/>
    <w:rsid w:val="004625E2"/>
    <w:rsid w:val="00467E8E"/>
    <w:rsid w:val="004715BC"/>
    <w:rsid w:val="00471AA9"/>
    <w:rsid w:val="004766ED"/>
    <w:rsid w:val="00480471"/>
    <w:rsid w:val="004910D1"/>
    <w:rsid w:val="00497068"/>
    <w:rsid w:val="004B0789"/>
    <w:rsid w:val="004B4E58"/>
    <w:rsid w:val="004C0C23"/>
    <w:rsid w:val="004C5ADC"/>
    <w:rsid w:val="004D0809"/>
    <w:rsid w:val="004D2CF6"/>
    <w:rsid w:val="004D7BAC"/>
    <w:rsid w:val="004E19BB"/>
    <w:rsid w:val="004E665D"/>
    <w:rsid w:val="004F4710"/>
    <w:rsid w:val="00502A78"/>
    <w:rsid w:val="0051316B"/>
    <w:rsid w:val="00513183"/>
    <w:rsid w:val="00535770"/>
    <w:rsid w:val="00535F7D"/>
    <w:rsid w:val="005361C2"/>
    <w:rsid w:val="0053698C"/>
    <w:rsid w:val="00536DB6"/>
    <w:rsid w:val="005414FD"/>
    <w:rsid w:val="005429F8"/>
    <w:rsid w:val="00542A6F"/>
    <w:rsid w:val="00543054"/>
    <w:rsid w:val="00552A9F"/>
    <w:rsid w:val="00552DDB"/>
    <w:rsid w:val="00553A28"/>
    <w:rsid w:val="00554CD4"/>
    <w:rsid w:val="00555CD3"/>
    <w:rsid w:val="00557056"/>
    <w:rsid w:val="005578D0"/>
    <w:rsid w:val="00557EB9"/>
    <w:rsid w:val="00560FD3"/>
    <w:rsid w:val="005668A0"/>
    <w:rsid w:val="00566930"/>
    <w:rsid w:val="005744C7"/>
    <w:rsid w:val="00575A18"/>
    <w:rsid w:val="00575AB2"/>
    <w:rsid w:val="00577F46"/>
    <w:rsid w:val="00580DEC"/>
    <w:rsid w:val="00581484"/>
    <w:rsid w:val="00582B7E"/>
    <w:rsid w:val="00585EA6"/>
    <w:rsid w:val="005907FF"/>
    <w:rsid w:val="005940C8"/>
    <w:rsid w:val="005A2EF8"/>
    <w:rsid w:val="005A310D"/>
    <w:rsid w:val="005A6AA1"/>
    <w:rsid w:val="005B0D5C"/>
    <w:rsid w:val="005D3F6F"/>
    <w:rsid w:val="005D52F9"/>
    <w:rsid w:val="005E3FFE"/>
    <w:rsid w:val="005E53A0"/>
    <w:rsid w:val="005E7BBE"/>
    <w:rsid w:val="005F6567"/>
    <w:rsid w:val="006001FA"/>
    <w:rsid w:val="00605BD1"/>
    <w:rsid w:val="0061027E"/>
    <w:rsid w:val="0061142D"/>
    <w:rsid w:val="00620C73"/>
    <w:rsid w:val="0062125B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68"/>
    <w:rsid w:val="006629F2"/>
    <w:rsid w:val="006650F0"/>
    <w:rsid w:val="00677AB0"/>
    <w:rsid w:val="006810D8"/>
    <w:rsid w:val="00697A89"/>
    <w:rsid w:val="006A7D51"/>
    <w:rsid w:val="006B01AC"/>
    <w:rsid w:val="006B13C8"/>
    <w:rsid w:val="006C38CD"/>
    <w:rsid w:val="006C597F"/>
    <w:rsid w:val="006C7156"/>
    <w:rsid w:val="006D04FB"/>
    <w:rsid w:val="006D0EED"/>
    <w:rsid w:val="006D1308"/>
    <w:rsid w:val="006D3142"/>
    <w:rsid w:val="006E0C15"/>
    <w:rsid w:val="006E4384"/>
    <w:rsid w:val="006F046F"/>
    <w:rsid w:val="006F0602"/>
    <w:rsid w:val="006F5DF1"/>
    <w:rsid w:val="00702E43"/>
    <w:rsid w:val="00705732"/>
    <w:rsid w:val="007079C8"/>
    <w:rsid w:val="00714254"/>
    <w:rsid w:val="0071580A"/>
    <w:rsid w:val="00732CC6"/>
    <w:rsid w:val="00733200"/>
    <w:rsid w:val="00733F08"/>
    <w:rsid w:val="00743B01"/>
    <w:rsid w:val="00750E5D"/>
    <w:rsid w:val="00752281"/>
    <w:rsid w:val="00754A6A"/>
    <w:rsid w:val="00760400"/>
    <w:rsid w:val="007607A4"/>
    <w:rsid w:val="00764AF4"/>
    <w:rsid w:val="00782149"/>
    <w:rsid w:val="00787CC8"/>
    <w:rsid w:val="00790B8C"/>
    <w:rsid w:val="007A42AA"/>
    <w:rsid w:val="007A5892"/>
    <w:rsid w:val="007B2F61"/>
    <w:rsid w:val="007B53BA"/>
    <w:rsid w:val="007C34FD"/>
    <w:rsid w:val="007C4F57"/>
    <w:rsid w:val="007C652F"/>
    <w:rsid w:val="007D7773"/>
    <w:rsid w:val="007E26BB"/>
    <w:rsid w:val="007E2FA8"/>
    <w:rsid w:val="007E2FB9"/>
    <w:rsid w:val="007E3DB6"/>
    <w:rsid w:val="007E5C16"/>
    <w:rsid w:val="007E682E"/>
    <w:rsid w:val="007E6837"/>
    <w:rsid w:val="007E7FC1"/>
    <w:rsid w:val="007F7767"/>
    <w:rsid w:val="00800BC7"/>
    <w:rsid w:val="008069D4"/>
    <w:rsid w:val="00822482"/>
    <w:rsid w:val="008233FE"/>
    <w:rsid w:val="00823DEE"/>
    <w:rsid w:val="00827AA4"/>
    <w:rsid w:val="0083015F"/>
    <w:rsid w:val="00837A62"/>
    <w:rsid w:val="0084028F"/>
    <w:rsid w:val="00840E37"/>
    <w:rsid w:val="008437CA"/>
    <w:rsid w:val="008471B5"/>
    <w:rsid w:val="00847872"/>
    <w:rsid w:val="008514AF"/>
    <w:rsid w:val="008548BA"/>
    <w:rsid w:val="008571CD"/>
    <w:rsid w:val="00861121"/>
    <w:rsid w:val="00862AAD"/>
    <w:rsid w:val="0086473A"/>
    <w:rsid w:val="00864F8C"/>
    <w:rsid w:val="0087049B"/>
    <w:rsid w:val="00872BA1"/>
    <w:rsid w:val="008732CC"/>
    <w:rsid w:val="008758B8"/>
    <w:rsid w:val="00885225"/>
    <w:rsid w:val="00887AEA"/>
    <w:rsid w:val="00890382"/>
    <w:rsid w:val="00896023"/>
    <w:rsid w:val="008B0C41"/>
    <w:rsid w:val="008B5C37"/>
    <w:rsid w:val="008B67CB"/>
    <w:rsid w:val="008C4136"/>
    <w:rsid w:val="008D292C"/>
    <w:rsid w:val="008D388A"/>
    <w:rsid w:val="008D4936"/>
    <w:rsid w:val="008D5082"/>
    <w:rsid w:val="008D61D9"/>
    <w:rsid w:val="008E61EC"/>
    <w:rsid w:val="008E7902"/>
    <w:rsid w:val="008F7DA1"/>
    <w:rsid w:val="00910A54"/>
    <w:rsid w:val="009128CD"/>
    <w:rsid w:val="0091489D"/>
    <w:rsid w:val="0091723A"/>
    <w:rsid w:val="009247A7"/>
    <w:rsid w:val="0093097C"/>
    <w:rsid w:val="00931142"/>
    <w:rsid w:val="0093320F"/>
    <w:rsid w:val="00936A7E"/>
    <w:rsid w:val="009370B8"/>
    <w:rsid w:val="00941EE5"/>
    <w:rsid w:val="0095025E"/>
    <w:rsid w:val="0095490F"/>
    <w:rsid w:val="00957512"/>
    <w:rsid w:val="00963CC4"/>
    <w:rsid w:val="00963CCF"/>
    <w:rsid w:val="00970121"/>
    <w:rsid w:val="00971AB8"/>
    <w:rsid w:val="00972D7D"/>
    <w:rsid w:val="00977449"/>
    <w:rsid w:val="00982F76"/>
    <w:rsid w:val="009902ED"/>
    <w:rsid w:val="00991301"/>
    <w:rsid w:val="009A2A71"/>
    <w:rsid w:val="009A534F"/>
    <w:rsid w:val="009A772B"/>
    <w:rsid w:val="009B46EB"/>
    <w:rsid w:val="009C228A"/>
    <w:rsid w:val="009D3E96"/>
    <w:rsid w:val="009E3B76"/>
    <w:rsid w:val="009E41D4"/>
    <w:rsid w:val="009E5CA1"/>
    <w:rsid w:val="009E717D"/>
    <w:rsid w:val="00A046D8"/>
    <w:rsid w:val="00A11CA3"/>
    <w:rsid w:val="00A16F0D"/>
    <w:rsid w:val="00A271AE"/>
    <w:rsid w:val="00A31E0C"/>
    <w:rsid w:val="00A34FF6"/>
    <w:rsid w:val="00A36441"/>
    <w:rsid w:val="00A45C57"/>
    <w:rsid w:val="00A549A7"/>
    <w:rsid w:val="00A56505"/>
    <w:rsid w:val="00A57EAE"/>
    <w:rsid w:val="00A66D6C"/>
    <w:rsid w:val="00A72D25"/>
    <w:rsid w:val="00A72D3B"/>
    <w:rsid w:val="00A72E9D"/>
    <w:rsid w:val="00A74A55"/>
    <w:rsid w:val="00A83239"/>
    <w:rsid w:val="00A85672"/>
    <w:rsid w:val="00A85EDE"/>
    <w:rsid w:val="00A9626F"/>
    <w:rsid w:val="00A97129"/>
    <w:rsid w:val="00AA25F7"/>
    <w:rsid w:val="00AB15CE"/>
    <w:rsid w:val="00AC5705"/>
    <w:rsid w:val="00AC73A6"/>
    <w:rsid w:val="00AC7895"/>
    <w:rsid w:val="00AD3983"/>
    <w:rsid w:val="00AD50FA"/>
    <w:rsid w:val="00AE5F07"/>
    <w:rsid w:val="00AE76D7"/>
    <w:rsid w:val="00B05F43"/>
    <w:rsid w:val="00B13659"/>
    <w:rsid w:val="00B205EC"/>
    <w:rsid w:val="00B21BD9"/>
    <w:rsid w:val="00B222C7"/>
    <w:rsid w:val="00B26345"/>
    <w:rsid w:val="00B409DD"/>
    <w:rsid w:val="00B41CED"/>
    <w:rsid w:val="00B42CD8"/>
    <w:rsid w:val="00B50BBE"/>
    <w:rsid w:val="00B55646"/>
    <w:rsid w:val="00B65A45"/>
    <w:rsid w:val="00B65F4B"/>
    <w:rsid w:val="00B66260"/>
    <w:rsid w:val="00B72C41"/>
    <w:rsid w:val="00B73102"/>
    <w:rsid w:val="00B73A88"/>
    <w:rsid w:val="00B8107E"/>
    <w:rsid w:val="00B81B13"/>
    <w:rsid w:val="00B864B2"/>
    <w:rsid w:val="00B867D5"/>
    <w:rsid w:val="00B925DE"/>
    <w:rsid w:val="00B94D22"/>
    <w:rsid w:val="00B95437"/>
    <w:rsid w:val="00BA08C1"/>
    <w:rsid w:val="00BA2DC3"/>
    <w:rsid w:val="00BA51CA"/>
    <w:rsid w:val="00BB17A9"/>
    <w:rsid w:val="00BB222F"/>
    <w:rsid w:val="00BB3F2C"/>
    <w:rsid w:val="00BB4534"/>
    <w:rsid w:val="00BC2066"/>
    <w:rsid w:val="00BC389A"/>
    <w:rsid w:val="00BC3A99"/>
    <w:rsid w:val="00BD4535"/>
    <w:rsid w:val="00BD68FF"/>
    <w:rsid w:val="00BE79B0"/>
    <w:rsid w:val="00BF1CB7"/>
    <w:rsid w:val="00BF48FB"/>
    <w:rsid w:val="00BF5C48"/>
    <w:rsid w:val="00C03AED"/>
    <w:rsid w:val="00C0706D"/>
    <w:rsid w:val="00C106CA"/>
    <w:rsid w:val="00C17D8D"/>
    <w:rsid w:val="00C23DE5"/>
    <w:rsid w:val="00C31A19"/>
    <w:rsid w:val="00C3422D"/>
    <w:rsid w:val="00C34DDD"/>
    <w:rsid w:val="00C35C98"/>
    <w:rsid w:val="00C420D7"/>
    <w:rsid w:val="00C528D5"/>
    <w:rsid w:val="00C62EFF"/>
    <w:rsid w:val="00C66EE2"/>
    <w:rsid w:val="00C67D57"/>
    <w:rsid w:val="00C7207B"/>
    <w:rsid w:val="00C72A77"/>
    <w:rsid w:val="00C74A16"/>
    <w:rsid w:val="00C75802"/>
    <w:rsid w:val="00C80649"/>
    <w:rsid w:val="00C82945"/>
    <w:rsid w:val="00C90C64"/>
    <w:rsid w:val="00C942CD"/>
    <w:rsid w:val="00C94E00"/>
    <w:rsid w:val="00C96C1D"/>
    <w:rsid w:val="00CA1113"/>
    <w:rsid w:val="00CA6830"/>
    <w:rsid w:val="00CA6C80"/>
    <w:rsid w:val="00CB651A"/>
    <w:rsid w:val="00CB7622"/>
    <w:rsid w:val="00CC074D"/>
    <w:rsid w:val="00CC0A1F"/>
    <w:rsid w:val="00CD41AD"/>
    <w:rsid w:val="00CD587F"/>
    <w:rsid w:val="00CF2197"/>
    <w:rsid w:val="00D0341E"/>
    <w:rsid w:val="00D03530"/>
    <w:rsid w:val="00D06411"/>
    <w:rsid w:val="00D10D97"/>
    <w:rsid w:val="00D1610A"/>
    <w:rsid w:val="00D164DC"/>
    <w:rsid w:val="00D25231"/>
    <w:rsid w:val="00D30552"/>
    <w:rsid w:val="00D31CE4"/>
    <w:rsid w:val="00D410FC"/>
    <w:rsid w:val="00D42580"/>
    <w:rsid w:val="00D44C79"/>
    <w:rsid w:val="00D45455"/>
    <w:rsid w:val="00D47F2A"/>
    <w:rsid w:val="00D510C2"/>
    <w:rsid w:val="00D522F6"/>
    <w:rsid w:val="00D551F8"/>
    <w:rsid w:val="00D55E7E"/>
    <w:rsid w:val="00D562DF"/>
    <w:rsid w:val="00D73A9B"/>
    <w:rsid w:val="00D73E22"/>
    <w:rsid w:val="00D75367"/>
    <w:rsid w:val="00D75DB1"/>
    <w:rsid w:val="00D840B7"/>
    <w:rsid w:val="00D84865"/>
    <w:rsid w:val="00D86395"/>
    <w:rsid w:val="00D86A70"/>
    <w:rsid w:val="00D871B3"/>
    <w:rsid w:val="00DB0E24"/>
    <w:rsid w:val="00DB0F13"/>
    <w:rsid w:val="00DB209F"/>
    <w:rsid w:val="00DB4B4A"/>
    <w:rsid w:val="00DC4133"/>
    <w:rsid w:val="00DD1BE4"/>
    <w:rsid w:val="00DD2674"/>
    <w:rsid w:val="00DD2EBC"/>
    <w:rsid w:val="00DE0129"/>
    <w:rsid w:val="00DE2708"/>
    <w:rsid w:val="00DE2C65"/>
    <w:rsid w:val="00DE6C3E"/>
    <w:rsid w:val="00DF1A77"/>
    <w:rsid w:val="00E03954"/>
    <w:rsid w:val="00E11181"/>
    <w:rsid w:val="00E20B92"/>
    <w:rsid w:val="00E24649"/>
    <w:rsid w:val="00E25A5E"/>
    <w:rsid w:val="00E304D5"/>
    <w:rsid w:val="00E40570"/>
    <w:rsid w:val="00E4313C"/>
    <w:rsid w:val="00E452E8"/>
    <w:rsid w:val="00E50C9F"/>
    <w:rsid w:val="00E51190"/>
    <w:rsid w:val="00E5157B"/>
    <w:rsid w:val="00E53152"/>
    <w:rsid w:val="00E61398"/>
    <w:rsid w:val="00E62A7E"/>
    <w:rsid w:val="00E647DC"/>
    <w:rsid w:val="00E660BE"/>
    <w:rsid w:val="00E67132"/>
    <w:rsid w:val="00E74F2F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56C7"/>
    <w:rsid w:val="00EC6627"/>
    <w:rsid w:val="00EC7557"/>
    <w:rsid w:val="00EC7DC4"/>
    <w:rsid w:val="00ED10DB"/>
    <w:rsid w:val="00ED2F3E"/>
    <w:rsid w:val="00ED3504"/>
    <w:rsid w:val="00ED4464"/>
    <w:rsid w:val="00ED7BC2"/>
    <w:rsid w:val="00EE1904"/>
    <w:rsid w:val="00EF006A"/>
    <w:rsid w:val="00EF51FC"/>
    <w:rsid w:val="00EF72FB"/>
    <w:rsid w:val="00F030AF"/>
    <w:rsid w:val="00F05126"/>
    <w:rsid w:val="00F14419"/>
    <w:rsid w:val="00F155FD"/>
    <w:rsid w:val="00F15BBE"/>
    <w:rsid w:val="00F20488"/>
    <w:rsid w:val="00F30656"/>
    <w:rsid w:val="00F30CB3"/>
    <w:rsid w:val="00F30EF9"/>
    <w:rsid w:val="00F34FC5"/>
    <w:rsid w:val="00F35CD4"/>
    <w:rsid w:val="00F44305"/>
    <w:rsid w:val="00F45337"/>
    <w:rsid w:val="00F4714B"/>
    <w:rsid w:val="00F5031A"/>
    <w:rsid w:val="00F53818"/>
    <w:rsid w:val="00F60E12"/>
    <w:rsid w:val="00F61628"/>
    <w:rsid w:val="00F62CEE"/>
    <w:rsid w:val="00F642FA"/>
    <w:rsid w:val="00F70125"/>
    <w:rsid w:val="00F845B7"/>
    <w:rsid w:val="00F84B59"/>
    <w:rsid w:val="00F90402"/>
    <w:rsid w:val="00F9524A"/>
    <w:rsid w:val="00F95498"/>
    <w:rsid w:val="00FA3905"/>
    <w:rsid w:val="00FC7BE9"/>
    <w:rsid w:val="00FD240E"/>
    <w:rsid w:val="00FE74FB"/>
    <w:rsid w:val="00FE77E2"/>
    <w:rsid w:val="00FF1D0F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3818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  <w:style w:type="character" w:styleId="Emphasis">
    <w:name w:val="Emphasis"/>
    <w:basedOn w:val="DefaultParagraphFont"/>
    <w:qFormat/>
    <w:rsid w:val="00733F08"/>
    <w:rPr>
      <w:i/>
      <w:iCs/>
    </w:rPr>
  </w:style>
  <w:style w:type="paragraph" w:styleId="Title">
    <w:name w:val="Title"/>
    <w:basedOn w:val="Normal"/>
    <w:next w:val="Normal"/>
    <w:link w:val="TitleChar"/>
    <w:qFormat/>
    <w:rsid w:val="00733F08"/>
    <w:pPr>
      <w:pBdr>
        <w:bottom w:val="single" w:sz="8" w:space="4" w:color="5B9BD5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33F0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733F08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733F08"/>
    <w:pPr>
      <w:jc w:val="both"/>
    </w:pPr>
    <w:rPr>
      <w:rFonts w:ascii="Calibri" w:hAnsi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3818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  <w:style w:type="character" w:styleId="Emphasis">
    <w:name w:val="Emphasis"/>
    <w:basedOn w:val="DefaultParagraphFont"/>
    <w:qFormat/>
    <w:rsid w:val="00733F08"/>
    <w:rPr>
      <w:i/>
      <w:iCs/>
    </w:rPr>
  </w:style>
  <w:style w:type="paragraph" w:styleId="Title">
    <w:name w:val="Title"/>
    <w:basedOn w:val="Normal"/>
    <w:next w:val="Normal"/>
    <w:link w:val="TitleChar"/>
    <w:qFormat/>
    <w:rsid w:val="00733F08"/>
    <w:pPr>
      <w:pBdr>
        <w:bottom w:val="single" w:sz="8" w:space="4" w:color="5B9BD5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33F0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733F08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733F08"/>
    <w:pPr>
      <w:jc w:val="both"/>
    </w:pPr>
    <w:rPr>
      <w:rFonts w:ascii="Calibri" w:hAnsi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C4A62-001A-4D5D-B567-7B051DD31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215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2676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Elina Pavlova</cp:lastModifiedBy>
  <cp:revision>49</cp:revision>
  <cp:lastPrinted>2011-11-24T17:37:00Z</cp:lastPrinted>
  <dcterms:created xsi:type="dcterms:W3CDTF">2015-11-28T19:19:00Z</dcterms:created>
  <dcterms:modified xsi:type="dcterms:W3CDTF">2015-11-30T23:30:00Z</dcterms:modified>
</cp:coreProperties>
</file>