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5B" w:rsidRPr="00D302DF" w:rsidRDefault="0062125B" w:rsidP="0062125B">
      <w:pPr>
        <w:pStyle w:val="Heading2"/>
        <w:spacing w:before="120"/>
        <w:jc w:val="center"/>
        <w:rPr>
          <w:lang w:val="bg-BG"/>
        </w:rPr>
      </w:pPr>
      <w:r>
        <w:t xml:space="preserve">Problem 2 </w:t>
      </w:r>
      <w:r w:rsidRPr="00552A9F">
        <w:t xml:space="preserve">– </w:t>
      </w:r>
      <w:r w:rsidR="00D302DF">
        <w:rPr>
          <w:lang w:val="bg-BG"/>
        </w:rPr>
        <w:t>Божи_гол</w:t>
      </w:r>
    </w:p>
    <w:p w:rsidR="000E05C4" w:rsidRDefault="00621B17" w:rsidP="00621B17">
      <w:proofErr w:type="spellStart"/>
      <w:proofErr w:type="gramStart"/>
      <w:r w:rsidRPr="00621B17">
        <w:t>Божинков</w:t>
      </w:r>
      <w:proofErr w:type="spellEnd"/>
      <w:r w:rsidRPr="00621B17">
        <w:t xml:space="preserve"> </w:t>
      </w:r>
      <w:proofErr w:type="spellStart"/>
      <w:r w:rsidRPr="00621B17">
        <w:t>обича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играе</w:t>
      </w:r>
      <w:proofErr w:type="spellEnd"/>
      <w:r w:rsidRPr="00621B17">
        <w:t xml:space="preserve"> </w:t>
      </w:r>
      <w:proofErr w:type="spellStart"/>
      <w:r w:rsidRPr="00621B17">
        <w:t>футбол</w:t>
      </w:r>
      <w:proofErr w:type="spellEnd"/>
      <w:r w:rsidRPr="00621B17">
        <w:t xml:space="preserve">, а </w:t>
      </w:r>
      <w:proofErr w:type="spellStart"/>
      <w:r w:rsidRPr="00621B17">
        <w:t>също</w:t>
      </w:r>
      <w:proofErr w:type="spellEnd"/>
      <w:r w:rsidRPr="00621B17">
        <w:t xml:space="preserve"> </w:t>
      </w:r>
      <w:proofErr w:type="spellStart"/>
      <w:r w:rsidRPr="00621B17">
        <w:t>така</w:t>
      </w:r>
      <w:proofErr w:type="spellEnd"/>
      <w:r w:rsidRPr="00621B17">
        <w:t xml:space="preserve"> и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слуша</w:t>
      </w:r>
      <w:proofErr w:type="spellEnd"/>
      <w:r w:rsidRPr="00621B17">
        <w:t xml:space="preserve"> </w:t>
      </w:r>
      <w:proofErr w:type="spellStart"/>
      <w:r w:rsidRPr="00621B17">
        <w:t>чалга</w:t>
      </w:r>
      <w:proofErr w:type="spellEnd"/>
      <w:r w:rsidRPr="00621B17">
        <w:t>.</w:t>
      </w:r>
      <w:proofErr w:type="gramEnd"/>
      <w:r w:rsidRPr="00621B17">
        <w:t xml:space="preserve"> </w:t>
      </w:r>
      <w:proofErr w:type="spellStart"/>
      <w:proofErr w:type="gramStart"/>
      <w:r w:rsidRPr="00621B17">
        <w:t>Както</w:t>
      </w:r>
      <w:proofErr w:type="spellEnd"/>
      <w:r w:rsidRPr="00621B17">
        <w:t xml:space="preserve"> </w:t>
      </w:r>
      <w:proofErr w:type="spellStart"/>
      <w:r w:rsidRPr="00621B17">
        <w:t>знаем</w:t>
      </w:r>
      <w:proofErr w:type="spellEnd"/>
      <w:r w:rsidRPr="00621B17">
        <w:t xml:space="preserve"> </w:t>
      </w:r>
      <w:proofErr w:type="spellStart"/>
      <w:r w:rsidRPr="00621B17">
        <w:t>Божинков</w:t>
      </w:r>
      <w:proofErr w:type="spellEnd"/>
      <w:r w:rsidRPr="00621B17">
        <w:t xml:space="preserve"> </w:t>
      </w:r>
      <w:proofErr w:type="spellStart"/>
      <w:r w:rsidRPr="00621B17">
        <w:t>не</w:t>
      </w:r>
      <w:proofErr w:type="spellEnd"/>
      <w:r w:rsidRPr="00621B17">
        <w:t xml:space="preserve"> </w:t>
      </w:r>
      <w:proofErr w:type="spellStart"/>
      <w:r w:rsidRPr="00621B17">
        <w:t>обича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играе</w:t>
      </w:r>
      <w:proofErr w:type="spellEnd"/>
      <w:r w:rsidRPr="00621B17">
        <w:t xml:space="preserve"> </w:t>
      </w:r>
      <w:proofErr w:type="spellStart"/>
      <w:r w:rsidRPr="00621B17">
        <w:t>със</w:t>
      </w:r>
      <w:proofErr w:type="spellEnd"/>
      <w:r w:rsidRPr="00621B17">
        <w:t xml:space="preserve"> </w:t>
      </w:r>
      <w:proofErr w:type="spellStart"/>
      <w:r w:rsidRPr="00621B17">
        <w:t>съотборниците</w:t>
      </w:r>
      <w:proofErr w:type="spellEnd"/>
      <w:r w:rsidRPr="00621B17">
        <w:t xml:space="preserve"> </w:t>
      </w:r>
      <w:proofErr w:type="spellStart"/>
      <w:r w:rsidRPr="00621B17">
        <w:t>си</w:t>
      </w:r>
      <w:proofErr w:type="spellEnd"/>
      <w:r w:rsidRPr="00621B17">
        <w:t xml:space="preserve"> и </w:t>
      </w:r>
      <w:proofErr w:type="spellStart"/>
      <w:r w:rsidRPr="00621B17">
        <w:t>винаги</w:t>
      </w:r>
      <w:proofErr w:type="spellEnd"/>
      <w:r w:rsidRPr="00621B17">
        <w:t xml:space="preserve"> </w:t>
      </w:r>
      <w:proofErr w:type="spellStart"/>
      <w:r w:rsidRPr="00621B17">
        <w:t>се</w:t>
      </w:r>
      <w:proofErr w:type="spellEnd"/>
      <w:r w:rsidRPr="00621B17">
        <w:t xml:space="preserve"> </w:t>
      </w:r>
      <w:proofErr w:type="spellStart"/>
      <w:r w:rsidRPr="00621B17">
        <w:t>опитва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r w:rsidR="00D0372A">
        <w:rPr>
          <w:lang w:val="bg-BG"/>
        </w:rPr>
        <w:t>завърши</w:t>
      </w:r>
      <w:r w:rsidRPr="00621B17">
        <w:t xml:space="preserve"> </w:t>
      </w:r>
      <w:proofErr w:type="spellStart"/>
      <w:r w:rsidRPr="00621B17">
        <w:t>атаката</w:t>
      </w:r>
      <w:proofErr w:type="spellEnd"/>
      <w:r w:rsidRPr="00621B17">
        <w:t xml:space="preserve"> </w:t>
      </w:r>
      <w:proofErr w:type="spellStart"/>
      <w:r w:rsidRPr="00621B17">
        <w:t>сам</w:t>
      </w:r>
      <w:proofErr w:type="spellEnd"/>
      <w:r w:rsidRPr="00621B17">
        <w:t>.</w:t>
      </w:r>
      <w:proofErr w:type="gramEnd"/>
      <w:r w:rsidRPr="00621B17">
        <w:t xml:space="preserve"> </w:t>
      </w:r>
      <w:proofErr w:type="spellStart"/>
      <w:proofErr w:type="gramStart"/>
      <w:r w:rsidRPr="00621B17">
        <w:t>Един</w:t>
      </w:r>
      <w:proofErr w:type="spellEnd"/>
      <w:r w:rsidRPr="00621B17">
        <w:t xml:space="preserve"> </w:t>
      </w:r>
      <w:proofErr w:type="spellStart"/>
      <w:r w:rsidR="00D0372A">
        <w:t>ден</w:t>
      </w:r>
      <w:proofErr w:type="spellEnd"/>
      <w:r w:rsidR="00D0372A">
        <w:t xml:space="preserve"> </w:t>
      </w:r>
      <w:proofErr w:type="spellStart"/>
      <w:r w:rsidR="00D0372A">
        <w:t>треньорът</w:t>
      </w:r>
      <w:proofErr w:type="spellEnd"/>
      <w:r w:rsidR="00D0372A">
        <w:t xml:space="preserve"> </w:t>
      </w:r>
      <w:proofErr w:type="spellStart"/>
      <w:r w:rsidR="00D0372A">
        <w:t>решил</w:t>
      </w:r>
      <w:proofErr w:type="spellEnd"/>
      <w:r w:rsidR="00D0372A">
        <w:t xml:space="preserve">, </w:t>
      </w:r>
      <w:proofErr w:type="spellStart"/>
      <w:r w:rsidR="00D0372A">
        <w:t>че</w:t>
      </w:r>
      <w:proofErr w:type="spellEnd"/>
      <w:r w:rsidR="00D0372A">
        <w:t xml:space="preserve"> </w:t>
      </w:r>
      <w:r w:rsidR="00D0372A">
        <w:rPr>
          <w:lang w:val="bg-BG"/>
        </w:rPr>
        <w:t>Божинков може да опита да вкара</w:t>
      </w:r>
      <w:r w:rsidRPr="00621B17">
        <w:t xml:space="preserve"> </w:t>
      </w:r>
      <w:proofErr w:type="spellStart"/>
      <w:r w:rsidRPr="00621B17">
        <w:t>гол</w:t>
      </w:r>
      <w:proofErr w:type="spellEnd"/>
      <w:r w:rsidRPr="00621B17">
        <w:t xml:space="preserve">, </w:t>
      </w:r>
      <w:proofErr w:type="spellStart"/>
      <w:r w:rsidRPr="00621B17">
        <w:t>само</w:t>
      </w:r>
      <w:proofErr w:type="spellEnd"/>
      <w:r w:rsidRPr="00621B17">
        <w:t xml:space="preserve"> </w:t>
      </w:r>
      <w:proofErr w:type="spellStart"/>
      <w:r w:rsidRPr="00621B17">
        <w:t>ако</w:t>
      </w:r>
      <w:proofErr w:type="spellEnd"/>
      <w:r w:rsidR="00D0372A">
        <w:rPr>
          <w:lang w:val="bg-BG"/>
        </w:rPr>
        <w:t xml:space="preserve"> преди това</w:t>
      </w:r>
      <w:r w:rsidRPr="00621B17">
        <w:t xml:space="preserve"> </w:t>
      </w:r>
      <w:proofErr w:type="spellStart"/>
      <w:r w:rsidRPr="00621B17">
        <w:t>всички</w:t>
      </w:r>
      <w:proofErr w:type="spellEnd"/>
      <w:r w:rsidRPr="00621B17">
        <w:t xml:space="preserve"> </w:t>
      </w:r>
      <w:proofErr w:type="spellStart"/>
      <w:r w:rsidRPr="00621B17">
        <w:t>играчи</w:t>
      </w:r>
      <w:proofErr w:type="spellEnd"/>
      <w:r w:rsidRPr="00621B17">
        <w:t xml:space="preserve"> в </w:t>
      </w:r>
      <w:proofErr w:type="spellStart"/>
      <w:r w:rsidRPr="00621B17">
        <w:t>атака</w:t>
      </w:r>
      <w:proofErr w:type="spellEnd"/>
      <w:r w:rsidRPr="00621B17">
        <w:t xml:space="preserve">, </w:t>
      </w:r>
      <w:proofErr w:type="spellStart"/>
      <w:r w:rsidRPr="00621B17">
        <w:t>докосна</w:t>
      </w:r>
      <w:r w:rsidR="00D0372A">
        <w:t>т</w:t>
      </w:r>
      <w:proofErr w:type="spellEnd"/>
      <w:r w:rsidR="00D0372A">
        <w:t xml:space="preserve"> </w:t>
      </w:r>
      <w:proofErr w:type="spellStart"/>
      <w:r w:rsidR="00D0372A">
        <w:t>топкат</w:t>
      </w:r>
      <w:proofErr w:type="spellEnd"/>
      <w:r w:rsidR="00D0372A">
        <w:rPr>
          <w:lang w:val="bg-BG"/>
        </w:rPr>
        <w:t>а</w:t>
      </w:r>
      <w:r w:rsidRPr="00621B17">
        <w:t>.</w:t>
      </w:r>
      <w:proofErr w:type="gramEnd"/>
      <w:r w:rsidRPr="00621B17">
        <w:t xml:space="preserve"> </w:t>
      </w:r>
      <w:proofErr w:type="spellStart"/>
      <w:proofErr w:type="gramStart"/>
      <w:r w:rsidRPr="00621B17">
        <w:t>За</w:t>
      </w:r>
      <w:proofErr w:type="spellEnd"/>
      <w:r w:rsidRPr="00621B17">
        <w:t xml:space="preserve"> </w:t>
      </w:r>
      <w:proofErr w:type="spellStart"/>
      <w:r w:rsidRPr="00621B17">
        <w:t>тази</w:t>
      </w:r>
      <w:proofErr w:type="spellEnd"/>
      <w:r w:rsidRPr="00621B17">
        <w:t xml:space="preserve"> </w:t>
      </w:r>
      <w:proofErr w:type="spellStart"/>
      <w:r w:rsidRPr="00621B17">
        <w:t>цел</w:t>
      </w:r>
      <w:proofErr w:type="spellEnd"/>
      <w:r w:rsidRPr="00621B17">
        <w:t xml:space="preserve"> </w:t>
      </w:r>
      <w:r w:rsidR="00D0372A">
        <w:rPr>
          <w:lang w:val="bg-BG"/>
        </w:rPr>
        <w:t xml:space="preserve">всеки трябва да </w:t>
      </w:r>
      <w:proofErr w:type="spellStart"/>
      <w:r w:rsidR="00D0372A">
        <w:t>докосн</w:t>
      </w:r>
      <w:proofErr w:type="spellEnd"/>
      <w:r w:rsidR="00D0372A">
        <w:rPr>
          <w:lang w:val="bg-BG"/>
        </w:rPr>
        <w:t>е</w:t>
      </w:r>
      <w:r w:rsidRPr="00621B17">
        <w:t xml:space="preserve"> </w:t>
      </w:r>
      <w:proofErr w:type="spellStart"/>
      <w:r w:rsidRPr="00621B17">
        <w:t>топката</w:t>
      </w:r>
      <w:proofErr w:type="spellEnd"/>
      <w:r w:rsidRPr="00621B17">
        <w:t xml:space="preserve"> </w:t>
      </w:r>
      <w:proofErr w:type="spellStart"/>
      <w:r w:rsidRPr="00621B17">
        <w:rPr>
          <w:b/>
        </w:rPr>
        <w:t>само</w:t>
      </w:r>
      <w:proofErr w:type="spellEnd"/>
      <w:r w:rsidRPr="00621B17">
        <w:rPr>
          <w:b/>
        </w:rPr>
        <w:t xml:space="preserve"> </w:t>
      </w:r>
      <w:proofErr w:type="spellStart"/>
      <w:r w:rsidRPr="00621B17">
        <w:rPr>
          <w:b/>
        </w:rPr>
        <w:t>веднъж</w:t>
      </w:r>
      <w:proofErr w:type="spellEnd"/>
      <w:r w:rsidRPr="00621B17">
        <w:t xml:space="preserve"> и </w:t>
      </w:r>
      <w:proofErr w:type="spellStart"/>
      <w:r w:rsidRPr="00621B17">
        <w:t>след</w:t>
      </w:r>
      <w:proofErr w:type="spellEnd"/>
      <w:r w:rsidRPr="00621B17">
        <w:t xml:space="preserve"> </w:t>
      </w:r>
      <w:proofErr w:type="spellStart"/>
      <w:r w:rsidRPr="00621B17">
        <w:t>това</w:t>
      </w:r>
      <w:proofErr w:type="spellEnd"/>
      <w:r w:rsidRPr="00621B17">
        <w:t xml:space="preserve"> </w:t>
      </w:r>
      <w:r w:rsidR="00D0372A">
        <w:rPr>
          <w:lang w:val="bg-BG"/>
        </w:rPr>
        <w:t>тя</w:t>
      </w:r>
      <w:r w:rsidRPr="00621B17">
        <w:t xml:space="preserve"> </w:t>
      </w:r>
      <w:proofErr w:type="spellStart"/>
      <w:r w:rsidRPr="00621B17">
        <w:t>трябва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се</w:t>
      </w:r>
      <w:proofErr w:type="spellEnd"/>
      <w:r w:rsidRPr="00621B17">
        <w:t xml:space="preserve"> </w:t>
      </w:r>
      <w:proofErr w:type="spellStart"/>
      <w:r w:rsidRPr="00621B17">
        <w:t>върне</w:t>
      </w:r>
      <w:proofErr w:type="spellEnd"/>
      <w:r w:rsidRPr="00621B17">
        <w:t xml:space="preserve"> </w:t>
      </w:r>
      <w:proofErr w:type="spellStart"/>
      <w:r w:rsidRPr="00621B17">
        <w:t>при</w:t>
      </w:r>
      <w:proofErr w:type="spellEnd"/>
      <w:r w:rsidRPr="00621B17">
        <w:t xml:space="preserve"> </w:t>
      </w:r>
      <w:proofErr w:type="spellStart"/>
      <w:r w:rsidRPr="00621B17">
        <w:t>него</w:t>
      </w:r>
      <w:proofErr w:type="spellEnd"/>
      <w:r w:rsidRPr="00621B17">
        <w:t>.</w:t>
      </w:r>
      <w:proofErr w:type="gramEnd"/>
      <w:r w:rsidRPr="00621B17">
        <w:t xml:space="preserve"> </w:t>
      </w:r>
    </w:p>
    <w:p w:rsidR="00621B17" w:rsidRPr="00621B17" w:rsidRDefault="00621B17" w:rsidP="00621B17">
      <w:proofErr w:type="spellStart"/>
      <w:proofErr w:type="gramStart"/>
      <w:r w:rsidRPr="00621B17">
        <w:t>Но</w:t>
      </w:r>
      <w:proofErr w:type="spellEnd"/>
      <w:r w:rsidRPr="00621B17">
        <w:t xml:space="preserve"> </w:t>
      </w:r>
      <w:proofErr w:type="spellStart"/>
      <w:r w:rsidRPr="00621B17">
        <w:t>както</w:t>
      </w:r>
      <w:proofErr w:type="spellEnd"/>
      <w:r w:rsidRPr="00621B17">
        <w:t xml:space="preserve"> </w:t>
      </w:r>
      <w:proofErr w:type="spellStart"/>
      <w:r w:rsidRPr="00621B17">
        <w:t>знаем</w:t>
      </w:r>
      <w:proofErr w:type="spellEnd"/>
      <w:r w:rsidRPr="00621B17">
        <w:t xml:space="preserve">, </w:t>
      </w:r>
      <w:proofErr w:type="spellStart"/>
      <w:r w:rsidRPr="00621B17">
        <w:t>някои</w:t>
      </w:r>
      <w:proofErr w:type="spellEnd"/>
      <w:r w:rsidRPr="00621B17">
        <w:t xml:space="preserve"> </w:t>
      </w:r>
      <w:proofErr w:type="spellStart"/>
      <w:r w:rsidRPr="00621B17">
        <w:t>от</w:t>
      </w:r>
      <w:proofErr w:type="spellEnd"/>
      <w:r w:rsidRPr="00621B17">
        <w:t xml:space="preserve"> </w:t>
      </w:r>
      <w:proofErr w:type="spellStart"/>
      <w:r w:rsidRPr="00621B17">
        <w:t>съотборниците</w:t>
      </w:r>
      <w:proofErr w:type="spellEnd"/>
      <w:r w:rsidRPr="00621B17">
        <w:t xml:space="preserve"> </w:t>
      </w:r>
      <w:proofErr w:type="spellStart"/>
      <w:r w:rsidRPr="00621B17">
        <w:t>харесват</w:t>
      </w:r>
      <w:proofErr w:type="spellEnd"/>
      <w:r w:rsidRPr="00621B17">
        <w:t xml:space="preserve"> </w:t>
      </w:r>
      <w:proofErr w:type="spellStart"/>
      <w:r w:rsidRPr="00621B17">
        <w:t>едно</w:t>
      </w:r>
      <w:proofErr w:type="spellEnd"/>
      <w:r w:rsidRPr="00621B17">
        <w:t xml:space="preserve"> и </w:t>
      </w:r>
      <w:proofErr w:type="spellStart"/>
      <w:r w:rsidRPr="00621B17">
        <w:t>също</w:t>
      </w:r>
      <w:proofErr w:type="spellEnd"/>
      <w:r w:rsidRPr="00621B17">
        <w:t xml:space="preserve"> </w:t>
      </w:r>
      <w:proofErr w:type="spellStart"/>
      <w:r w:rsidRPr="00621B17">
        <w:t>момиче</w:t>
      </w:r>
      <w:proofErr w:type="spellEnd"/>
      <w:r w:rsidRPr="00621B17">
        <w:t>.</w:t>
      </w:r>
      <w:proofErr w:type="gramEnd"/>
      <w:r w:rsidRPr="00621B17">
        <w:t xml:space="preserve"> </w:t>
      </w:r>
      <w:proofErr w:type="spellStart"/>
      <w:proofErr w:type="gramStart"/>
      <w:r w:rsidRPr="00621B17">
        <w:t>Това</w:t>
      </w:r>
      <w:proofErr w:type="spellEnd"/>
      <w:r w:rsidRPr="00621B17">
        <w:t xml:space="preserve"> е </w:t>
      </w:r>
      <w:proofErr w:type="spellStart"/>
      <w:r w:rsidRPr="00621B17">
        <w:t>Николетка</w:t>
      </w:r>
      <w:proofErr w:type="spellEnd"/>
      <w:r w:rsidRPr="00621B17">
        <w:t xml:space="preserve">. </w:t>
      </w:r>
      <w:proofErr w:type="spellStart"/>
      <w:r w:rsidR="00C839CC">
        <w:rPr>
          <w:b/>
        </w:rPr>
        <w:t>Не</w:t>
      </w:r>
      <w:proofErr w:type="spellEnd"/>
      <w:r w:rsidR="00C839CC">
        <w:rPr>
          <w:b/>
        </w:rPr>
        <w:t xml:space="preserve"> </w:t>
      </w:r>
      <w:proofErr w:type="spellStart"/>
      <w:r w:rsidR="00C839CC">
        <w:rPr>
          <w:b/>
        </w:rPr>
        <w:t>всички</w:t>
      </w:r>
      <w:proofErr w:type="spellEnd"/>
      <w:r w:rsidR="00C839CC">
        <w:rPr>
          <w:b/>
        </w:rPr>
        <w:t xml:space="preserve"> </w:t>
      </w:r>
      <w:r w:rsidR="00C839CC">
        <w:rPr>
          <w:b/>
          <w:lang w:val="bg-BG"/>
        </w:rPr>
        <w:t xml:space="preserve">искат </w:t>
      </w:r>
      <w:proofErr w:type="spellStart"/>
      <w:r w:rsidRPr="000E05C4">
        <w:rPr>
          <w:b/>
        </w:rPr>
        <w:t>да</w:t>
      </w:r>
      <w:proofErr w:type="spellEnd"/>
      <w:r w:rsidRPr="000E05C4">
        <w:rPr>
          <w:b/>
        </w:rPr>
        <w:t xml:space="preserve"> </w:t>
      </w:r>
      <w:proofErr w:type="spellStart"/>
      <w:r w:rsidRPr="000E05C4">
        <w:rPr>
          <w:b/>
        </w:rPr>
        <w:t>си</w:t>
      </w:r>
      <w:proofErr w:type="spellEnd"/>
      <w:r w:rsidRPr="000E05C4">
        <w:rPr>
          <w:b/>
        </w:rPr>
        <w:t xml:space="preserve"> </w:t>
      </w:r>
      <w:proofErr w:type="spellStart"/>
      <w:r w:rsidRPr="000E05C4">
        <w:rPr>
          <w:b/>
        </w:rPr>
        <w:t>подават</w:t>
      </w:r>
      <w:proofErr w:type="spellEnd"/>
      <w:r w:rsidRPr="000E05C4">
        <w:rPr>
          <w:b/>
        </w:rPr>
        <w:t xml:space="preserve"> </w:t>
      </w:r>
      <w:proofErr w:type="spellStart"/>
      <w:r w:rsidRPr="000E05C4">
        <w:rPr>
          <w:b/>
        </w:rPr>
        <w:t>топката</w:t>
      </w:r>
      <w:proofErr w:type="spellEnd"/>
      <w:r w:rsidR="00C839CC">
        <w:rPr>
          <w:b/>
          <w:lang w:val="bg-BG"/>
        </w:rPr>
        <w:t xml:space="preserve"> помежду си</w:t>
      </w:r>
      <w:r w:rsidRPr="000E05C4">
        <w:rPr>
          <w:b/>
        </w:rPr>
        <w:t>.</w:t>
      </w:r>
      <w:proofErr w:type="gramEnd"/>
    </w:p>
    <w:p w:rsidR="00621B17" w:rsidRPr="00621B17" w:rsidRDefault="00621B17" w:rsidP="00621B17">
      <w:proofErr w:type="spellStart"/>
      <w:proofErr w:type="gramStart"/>
      <w:r w:rsidRPr="00621B17">
        <w:t>Божинков</w:t>
      </w:r>
      <w:proofErr w:type="spellEnd"/>
      <w:r w:rsidRPr="00621B17">
        <w:t xml:space="preserve"> </w:t>
      </w:r>
      <w:proofErr w:type="spellStart"/>
      <w:r w:rsidRPr="00621B17">
        <w:t>иска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отбележи</w:t>
      </w:r>
      <w:proofErr w:type="spellEnd"/>
      <w:r w:rsidRPr="00621B17">
        <w:t xml:space="preserve"> </w:t>
      </w:r>
      <w:proofErr w:type="spellStart"/>
      <w:r w:rsidRPr="00621B17">
        <w:t>гол</w:t>
      </w:r>
      <w:proofErr w:type="spellEnd"/>
      <w:r w:rsidRPr="00621B17">
        <w:t xml:space="preserve"> </w:t>
      </w:r>
      <w:proofErr w:type="spellStart"/>
      <w:r w:rsidRPr="00621B17">
        <w:t>възможно</w:t>
      </w:r>
      <w:proofErr w:type="spellEnd"/>
      <w:r w:rsidRPr="00621B17">
        <w:t xml:space="preserve"> </w:t>
      </w:r>
      <w:proofErr w:type="spellStart"/>
      <w:r w:rsidRPr="00621B17">
        <w:t>най-бързо</w:t>
      </w:r>
      <w:proofErr w:type="spellEnd"/>
      <w:r w:rsidRPr="00621B17">
        <w:t>.</w:t>
      </w:r>
      <w:proofErr w:type="gramEnd"/>
      <w:r w:rsidRPr="00621B17">
        <w:t xml:space="preserve"> </w:t>
      </w:r>
      <w:proofErr w:type="spellStart"/>
      <w:proofErr w:type="gramStart"/>
      <w:r w:rsidRPr="00621B17">
        <w:t>Вие</w:t>
      </w:r>
      <w:proofErr w:type="spellEnd"/>
      <w:r w:rsidRPr="00621B17">
        <w:t xml:space="preserve"> </w:t>
      </w:r>
      <w:r w:rsidR="00D0372A">
        <w:rPr>
          <w:lang w:val="bg-BG"/>
        </w:rPr>
        <w:t>имате за задача</w:t>
      </w:r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намерите</w:t>
      </w:r>
      <w:proofErr w:type="spellEnd"/>
      <w:r w:rsidRPr="00621B17">
        <w:t xml:space="preserve"> </w:t>
      </w:r>
      <w:proofErr w:type="spellStart"/>
      <w:r w:rsidRPr="00621B17">
        <w:t>д</w:t>
      </w:r>
      <w:r w:rsidR="000E05C4">
        <w:t>али</w:t>
      </w:r>
      <w:proofErr w:type="spellEnd"/>
      <w:r w:rsidR="000E05C4">
        <w:t xml:space="preserve"> с </w:t>
      </w:r>
      <w:proofErr w:type="spellStart"/>
      <w:r w:rsidR="000E05C4">
        <w:t>настоящите</w:t>
      </w:r>
      <w:proofErr w:type="spellEnd"/>
      <w:r w:rsidR="000E05C4">
        <w:t xml:space="preserve"> </w:t>
      </w:r>
      <w:proofErr w:type="spellStart"/>
      <w:r w:rsidR="000E05C4">
        <w:t>играчи</w:t>
      </w:r>
      <w:proofErr w:type="spellEnd"/>
      <w:r w:rsidR="000E05C4">
        <w:t xml:space="preserve"> и </w:t>
      </w:r>
      <w:proofErr w:type="spellStart"/>
      <w:r w:rsidR="000E05C4">
        <w:t>връзк</w:t>
      </w:r>
      <w:proofErr w:type="spellEnd"/>
      <w:r w:rsidR="000E05C4">
        <w:rPr>
          <w:lang w:val="bg-BG"/>
        </w:rPr>
        <w:t>и</w:t>
      </w:r>
      <w:r w:rsidR="000E05C4">
        <w:t>т</w:t>
      </w:r>
      <w:r w:rsidR="000E05C4">
        <w:rPr>
          <w:lang w:val="bg-BG"/>
        </w:rPr>
        <w:t>е</w:t>
      </w:r>
      <w:r w:rsidRPr="00621B17">
        <w:t xml:space="preserve"> </w:t>
      </w:r>
      <w:proofErr w:type="spellStart"/>
      <w:r w:rsidRPr="00621B17">
        <w:t>между</w:t>
      </w:r>
      <w:proofErr w:type="spellEnd"/>
      <w:r w:rsidRPr="00621B17">
        <w:t xml:space="preserve"> </w:t>
      </w:r>
      <w:proofErr w:type="spellStart"/>
      <w:r w:rsidRPr="00621B17">
        <w:t>тях</w:t>
      </w:r>
      <w:proofErr w:type="spellEnd"/>
      <w:r w:rsidRPr="00621B17">
        <w:t xml:space="preserve"> </w:t>
      </w:r>
      <w:proofErr w:type="spellStart"/>
      <w:r w:rsidRPr="00621B17">
        <w:t>той</w:t>
      </w:r>
      <w:proofErr w:type="spellEnd"/>
      <w:r w:rsidRPr="00621B17">
        <w:t xml:space="preserve"> </w:t>
      </w:r>
      <w:proofErr w:type="spellStart"/>
      <w:r w:rsidRPr="00621B17">
        <w:t>би</w:t>
      </w:r>
      <w:proofErr w:type="spellEnd"/>
      <w:r w:rsidRPr="00621B17">
        <w:t xml:space="preserve"> </w:t>
      </w:r>
      <w:proofErr w:type="spellStart"/>
      <w:r w:rsidRPr="00621B17">
        <w:t>могъл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получи</w:t>
      </w:r>
      <w:proofErr w:type="spellEnd"/>
      <w:r w:rsidRPr="00621B17">
        <w:t xml:space="preserve"> </w:t>
      </w:r>
      <w:proofErr w:type="spellStart"/>
      <w:r w:rsidRPr="00621B17">
        <w:t>топката</w:t>
      </w:r>
      <w:proofErr w:type="spellEnd"/>
      <w:r w:rsidRPr="00621B17">
        <w:t xml:space="preserve"> </w:t>
      </w:r>
      <w:proofErr w:type="spellStart"/>
      <w:r w:rsidRPr="00621B17">
        <w:t>обратно</w:t>
      </w:r>
      <w:proofErr w:type="spellEnd"/>
      <w:r w:rsidRPr="00621B17">
        <w:t xml:space="preserve">, и </w:t>
      </w:r>
      <w:proofErr w:type="spellStart"/>
      <w:r w:rsidRPr="00621B17">
        <w:t>какво</w:t>
      </w:r>
      <w:proofErr w:type="spellEnd"/>
      <w:r w:rsidRPr="00621B17">
        <w:t xml:space="preserve"> е </w:t>
      </w:r>
      <w:proofErr w:type="spellStart"/>
      <w:r w:rsidRPr="00621B17">
        <w:t>минималното</w:t>
      </w:r>
      <w:proofErr w:type="spellEnd"/>
      <w:r w:rsidRPr="00621B17">
        <w:t xml:space="preserve"> </w:t>
      </w:r>
      <w:proofErr w:type="spellStart"/>
      <w:r w:rsidRPr="00621B17">
        <w:t>време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се</w:t>
      </w:r>
      <w:proofErr w:type="spellEnd"/>
      <w:r w:rsidRPr="00621B17">
        <w:t xml:space="preserve"> </w:t>
      </w:r>
      <w:proofErr w:type="spellStart"/>
      <w:r w:rsidRPr="00621B17">
        <w:t>случи</w:t>
      </w:r>
      <w:proofErr w:type="spellEnd"/>
      <w:r w:rsidRPr="00621B17">
        <w:t xml:space="preserve"> </w:t>
      </w:r>
      <w:proofErr w:type="spellStart"/>
      <w:r w:rsidRPr="00621B17">
        <w:t>това</w:t>
      </w:r>
      <w:proofErr w:type="spellEnd"/>
      <w:r w:rsidRPr="00621B17">
        <w:t>.</w:t>
      </w:r>
      <w:proofErr w:type="gramEnd"/>
    </w:p>
    <w:p w:rsidR="00621B17" w:rsidRDefault="00621B17" w:rsidP="00621B17">
      <w:pPr>
        <w:rPr>
          <w:lang w:val="bg-BG"/>
        </w:rPr>
      </w:pPr>
      <w:proofErr w:type="spellStart"/>
      <w:proofErr w:type="gramStart"/>
      <w:r w:rsidRPr="00621B17">
        <w:t>Имате</w:t>
      </w:r>
      <w:proofErr w:type="spellEnd"/>
      <w:r w:rsidRPr="00621B17">
        <w:t xml:space="preserve"> </w:t>
      </w:r>
      <w:r w:rsidRPr="000E05C4">
        <w:rPr>
          <w:b/>
        </w:rPr>
        <w:t>N</w:t>
      </w:r>
      <w:r w:rsidRPr="00621B17">
        <w:t xml:space="preserve"> </w:t>
      </w:r>
      <w:proofErr w:type="spellStart"/>
      <w:r w:rsidRPr="00621B17">
        <w:t>играчи</w:t>
      </w:r>
      <w:proofErr w:type="spellEnd"/>
      <w:r w:rsidRPr="00621B17">
        <w:t xml:space="preserve"> и </w:t>
      </w:r>
      <w:proofErr w:type="spellStart"/>
      <w:r w:rsidRPr="00621B17">
        <w:t>връзки</w:t>
      </w:r>
      <w:proofErr w:type="spellEnd"/>
      <w:r w:rsidRPr="00621B17">
        <w:t xml:space="preserve"> </w:t>
      </w:r>
      <w:proofErr w:type="spellStart"/>
      <w:r w:rsidRPr="00621B17">
        <w:t>между</w:t>
      </w:r>
      <w:proofErr w:type="spellEnd"/>
      <w:r w:rsidRPr="00621B17">
        <w:t xml:space="preserve"> </w:t>
      </w:r>
      <w:proofErr w:type="spellStart"/>
      <w:r w:rsidRPr="00621B17">
        <w:t>тях</w:t>
      </w:r>
      <w:proofErr w:type="spellEnd"/>
      <w:r w:rsidRPr="00621B17">
        <w:t xml:space="preserve">, </w:t>
      </w:r>
      <w:proofErr w:type="spellStart"/>
      <w:r w:rsidRPr="00621B17">
        <w:t>както</w:t>
      </w:r>
      <w:proofErr w:type="spellEnd"/>
      <w:r w:rsidRPr="00621B17">
        <w:t xml:space="preserve"> и </w:t>
      </w:r>
      <w:proofErr w:type="spellStart"/>
      <w:r w:rsidRPr="00621B17">
        <w:t>необходимото</w:t>
      </w:r>
      <w:proofErr w:type="spellEnd"/>
      <w:r w:rsidRPr="00621B17">
        <w:t xml:space="preserve"> </w:t>
      </w:r>
      <w:proofErr w:type="spellStart"/>
      <w:r w:rsidRPr="00621B17">
        <w:t>време</w:t>
      </w:r>
      <w:proofErr w:type="spellEnd"/>
      <w:r w:rsidRPr="00621B17">
        <w:t xml:space="preserve"> </w:t>
      </w:r>
      <w:r w:rsidRPr="000E05C4">
        <w:rPr>
          <w:b/>
        </w:rPr>
        <w:t>T</w:t>
      </w:r>
      <w:r w:rsidRPr="00621B17">
        <w:t xml:space="preserve"> </w:t>
      </w:r>
      <w:proofErr w:type="spellStart"/>
      <w:r w:rsidRPr="00621B17">
        <w:t>на</w:t>
      </w:r>
      <w:proofErr w:type="spellEnd"/>
      <w:r w:rsidRPr="00621B17">
        <w:t xml:space="preserve"> </w:t>
      </w:r>
      <w:proofErr w:type="spellStart"/>
      <w:r w:rsidRPr="00621B17">
        <w:t>топката</w:t>
      </w:r>
      <w:proofErr w:type="spellEnd"/>
      <w:r w:rsidRPr="00621B17">
        <w:t xml:space="preserve"> </w:t>
      </w:r>
      <w:proofErr w:type="spellStart"/>
      <w:r w:rsidRPr="00621B17">
        <w:t>да</w:t>
      </w:r>
      <w:proofErr w:type="spellEnd"/>
      <w:r w:rsidRPr="00621B17">
        <w:t xml:space="preserve"> </w:t>
      </w:r>
      <w:proofErr w:type="spellStart"/>
      <w:r w:rsidRPr="00621B17">
        <w:t>се</w:t>
      </w:r>
      <w:proofErr w:type="spellEnd"/>
      <w:r w:rsidRPr="00621B17">
        <w:t xml:space="preserve"> </w:t>
      </w:r>
      <w:proofErr w:type="spellStart"/>
      <w:r w:rsidRPr="00621B17">
        <w:t>придвижи</w:t>
      </w:r>
      <w:proofErr w:type="spellEnd"/>
      <w:r w:rsidRPr="00621B17">
        <w:t xml:space="preserve"> </w:t>
      </w:r>
      <w:proofErr w:type="spellStart"/>
      <w:r w:rsidRPr="00621B17">
        <w:t>между</w:t>
      </w:r>
      <w:proofErr w:type="spellEnd"/>
      <w:r w:rsidRPr="00621B17">
        <w:t xml:space="preserve"> </w:t>
      </w:r>
      <w:proofErr w:type="spellStart"/>
      <w:r w:rsidRPr="00621B17">
        <w:t>двама</w:t>
      </w:r>
      <w:proofErr w:type="spellEnd"/>
      <w:r w:rsidRPr="00621B17">
        <w:t xml:space="preserve"> </w:t>
      </w:r>
      <w:proofErr w:type="spellStart"/>
      <w:r w:rsidRPr="00621B17">
        <w:t>участници</w:t>
      </w:r>
      <w:proofErr w:type="spellEnd"/>
      <w:r w:rsidRPr="00621B17">
        <w:t>.</w:t>
      </w:r>
      <w:proofErr w:type="gramEnd"/>
      <w:r w:rsidRPr="00621B17">
        <w:t xml:space="preserve"> </w:t>
      </w:r>
      <w:proofErr w:type="spellStart"/>
      <w:proofErr w:type="gramStart"/>
      <w:r w:rsidRPr="00621B17">
        <w:t>Стартовата</w:t>
      </w:r>
      <w:proofErr w:type="spellEnd"/>
      <w:r w:rsidRPr="00621B17">
        <w:t xml:space="preserve"> </w:t>
      </w:r>
      <w:proofErr w:type="spellStart"/>
      <w:r w:rsidRPr="00621B17">
        <w:t>позиция</w:t>
      </w:r>
      <w:proofErr w:type="spellEnd"/>
      <w:r w:rsidRPr="00621B17">
        <w:t xml:space="preserve"> </w:t>
      </w:r>
      <w:r w:rsidR="000E05C4">
        <w:rPr>
          <w:lang w:val="bg-BG"/>
        </w:rPr>
        <w:t>е дадена във входните данни.</w:t>
      </w:r>
      <w:proofErr w:type="gramEnd"/>
      <w:r w:rsidRPr="00621B17">
        <w:t xml:space="preserve">  </w:t>
      </w:r>
    </w:p>
    <w:p w:rsidR="00D0372A" w:rsidRDefault="00D0372A" w:rsidP="000E05C4">
      <w:pPr>
        <w:rPr>
          <w:b/>
          <w:lang w:val="bg-BG"/>
        </w:rPr>
      </w:pPr>
    </w:p>
    <w:p w:rsidR="000E05C4" w:rsidRDefault="000E05C4" w:rsidP="000E05C4">
      <w:pPr>
        <w:rPr>
          <w:b/>
          <w:lang w:val="bg-BG"/>
        </w:rPr>
      </w:pPr>
      <w:r>
        <w:rPr>
          <w:b/>
          <w:lang w:val="bg-BG"/>
        </w:rPr>
        <w:t>Вход</w:t>
      </w:r>
    </w:p>
    <w:p w:rsidR="000E05C4" w:rsidRPr="003C76E7" w:rsidRDefault="00D0372A" w:rsidP="000E05C4">
      <w:pPr>
        <w:rPr>
          <w:lang w:val="bg-BG"/>
        </w:rPr>
      </w:pPr>
      <w:r>
        <w:rPr>
          <w:lang w:val="bg-BG"/>
        </w:rPr>
        <w:t>Д</w:t>
      </w:r>
      <w:r w:rsidR="000E05C4">
        <w:rPr>
          <w:lang w:val="bg-BG"/>
        </w:rPr>
        <w:t>анни</w:t>
      </w:r>
      <w:r>
        <w:rPr>
          <w:lang w:val="bg-BG"/>
        </w:rPr>
        <w:t>те</w:t>
      </w:r>
      <w:r w:rsidR="000E05C4">
        <w:rPr>
          <w:lang w:val="bg-BG"/>
        </w:rPr>
        <w:t xml:space="preserve"> трябва да бъдат прочетени от конзолата.</w:t>
      </w:r>
    </w:p>
    <w:p w:rsidR="000E05C4" w:rsidRPr="00C95DA4" w:rsidRDefault="000E05C4" w:rsidP="000E05C4">
      <w:r>
        <w:rPr>
          <w:lang w:val="bg-BG"/>
        </w:rPr>
        <w:t xml:space="preserve">На първия ред ще получите броя играчи в атака. </w:t>
      </w:r>
      <w:r w:rsidR="00C95DA4" w:rsidRPr="00C95DA4">
        <w:rPr>
          <w:b/>
          <w:lang w:val="bg-BG"/>
        </w:rPr>
        <w:t xml:space="preserve">От 1 до </w:t>
      </w:r>
      <w:r w:rsidR="00C95DA4" w:rsidRPr="00C95DA4">
        <w:rPr>
          <w:b/>
        </w:rPr>
        <w:t>N.</w:t>
      </w:r>
    </w:p>
    <w:p w:rsidR="000E05C4" w:rsidRPr="003C76E7" w:rsidRDefault="000E05C4" w:rsidP="000E05C4">
      <w:pPr>
        <w:rPr>
          <w:lang w:val="bg-BG"/>
        </w:rPr>
      </w:pPr>
      <w:r>
        <w:rPr>
          <w:lang w:val="bg-BG"/>
        </w:rPr>
        <w:t>На втория ред ще получите номера на стартовия играч.</w:t>
      </w:r>
    </w:p>
    <w:p w:rsidR="000E05C4" w:rsidRPr="003C76E7" w:rsidRDefault="000E05C4" w:rsidP="000E05C4">
      <w:pPr>
        <w:rPr>
          <w:lang w:val="bg-BG"/>
        </w:rPr>
      </w:pPr>
      <w:r>
        <w:rPr>
          <w:lang w:val="bg-BG"/>
        </w:rPr>
        <w:t xml:space="preserve">На следващите редове, </w:t>
      </w:r>
      <w:r w:rsidRPr="000E05C4">
        <w:rPr>
          <w:b/>
          <w:lang w:val="bg-BG"/>
        </w:rPr>
        <w:t xml:space="preserve">докато стигнете ред, на който е изписано </w:t>
      </w:r>
      <w:r w:rsidRPr="000E05C4">
        <w:rPr>
          <w:b/>
        </w:rPr>
        <w:t>“end”</w:t>
      </w:r>
      <w:r>
        <w:rPr>
          <w:lang w:val="bg-BG"/>
        </w:rPr>
        <w:t xml:space="preserve"> ще получите информация относно играчите и необходимото време на топката да се придвижи между тях. </w:t>
      </w:r>
    </w:p>
    <w:p w:rsidR="000E05C4" w:rsidRDefault="000E05C4" w:rsidP="000E05C4">
      <w:r>
        <w:rPr>
          <w:lang w:val="bg-BG"/>
        </w:rPr>
        <w:t xml:space="preserve">Форматът ще бъде </w:t>
      </w:r>
      <w:r w:rsidRPr="000E05C4">
        <w:rPr>
          <w:b/>
        </w:rPr>
        <w:t>P</w:t>
      </w:r>
      <w:r w:rsidRPr="000E05C4">
        <w:rPr>
          <w:b/>
          <w:lang w:val="bg-BG"/>
        </w:rPr>
        <w:t xml:space="preserve">1 </w:t>
      </w:r>
      <w:r w:rsidRPr="000E05C4">
        <w:rPr>
          <w:b/>
        </w:rPr>
        <w:t>P</w:t>
      </w:r>
      <w:r w:rsidRPr="000E05C4">
        <w:rPr>
          <w:b/>
          <w:lang w:val="bg-BG"/>
        </w:rPr>
        <w:t xml:space="preserve">2 </w:t>
      </w:r>
      <w:r w:rsidRPr="000E05C4">
        <w:rPr>
          <w:b/>
        </w:rPr>
        <w:t>T</w:t>
      </w:r>
      <w:r w:rsidRPr="000E05C4">
        <w:rPr>
          <w:b/>
          <w:lang w:val="bg-BG"/>
        </w:rPr>
        <w:t>. [</w:t>
      </w:r>
      <w:r>
        <w:rPr>
          <w:b/>
          <w:lang w:val="bg-BG"/>
        </w:rPr>
        <w:t>Играч1 Играч</w:t>
      </w:r>
      <w:r w:rsidRPr="000E05C4">
        <w:rPr>
          <w:b/>
          <w:lang w:val="bg-BG"/>
        </w:rPr>
        <w:t>2 Време]</w:t>
      </w:r>
      <w:r w:rsidRPr="003C76E7">
        <w:rPr>
          <w:lang w:val="bg-BG"/>
        </w:rPr>
        <w:t xml:space="preserve">. </w:t>
      </w:r>
      <w:r>
        <w:rPr>
          <w:lang w:val="bg-BG"/>
        </w:rPr>
        <w:t>Разделени с интервал.</w:t>
      </w:r>
    </w:p>
    <w:p w:rsidR="000E05C4" w:rsidRDefault="000E05C4" w:rsidP="000E05C4">
      <w:pPr>
        <w:rPr>
          <w:lang w:val="bg-BG"/>
        </w:rPr>
      </w:pPr>
      <w:r>
        <w:rPr>
          <w:lang w:val="bg-BG"/>
        </w:rPr>
        <w:t>Топката може да се придвижва от Играч1-&gt;Играч2 и обратното Играч2-&gt;Играч1.</w:t>
      </w:r>
    </w:p>
    <w:p w:rsidR="000E05C4" w:rsidRDefault="000E05C4" w:rsidP="000E05C4">
      <w:pPr>
        <w:rPr>
          <w:lang w:val="bg-BG"/>
        </w:rPr>
      </w:pPr>
      <w:r>
        <w:rPr>
          <w:lang w:val="bg-BG"/>
        </w:rPr>
        <w:t>Данните ще са винаги валидни и в описания формат. Не е нужно да ги проверявате изрично.</w:t>
      </w:r>
    </w:p>
    <w:p w:rsidR="000E05C4" w:rsidRDefault="000E05C4" w:rsidP="000E05C4">
      <w:pPr>
        <w:rPr>
          <w:b/>
          <w:lang w:val="bg-BG"/>
        </w:rPr>
      </w:pPr>
      <w:r w:rsidRPr="00A85657">
        <w:rPr>
          <w:b/>
          <w:lang w:val="bg-BG"/>
        </w:rPr>
        <w:t>Изход</w:t>
      </w:r>
    </w:p>
    <w:p w:rsidR="000E05C4" w:rsidRDefault="000E05C4" w:rsidP="000E05C4">
      <w:pPr>
        <w:rPr>
          <w:lang w:val="bg-BG"/>
        </w:rPr>
      </w:pPr>
      <w:r>
        <w:rPr>
          <w:lang w:val="bg-BG"/>
        </w:rPr>
        <w:t>Изходните данни трябва да се принтират на конзолата.</w:t>
      </w:r>
    </w:p>
    <w:p w:rsidR="000E05C4" w:rsidRDefault="000E05C4" w:rsidP="000E05C4">
      <w:pPr>
        <w:rPr>
          <w:lang w:val="bg-BG"/>
        </w:rPr>
      </w:pPr>
      <w:r>
        <w:rPr>
          <w:lang w:val="bg-BG"/>
        </w:rPr>
        <w:t xml:space="preserve">На единствения ред, принтирайте необходимото време на топката да премине от Божинков през всички играчи и да се върне при него. Всеки съотборник може да докосва топката </w:t>
      </w:r>
      <w:r w:rsidRPr="000E05C4">
        <w:rPr>
          <w:b/>
          <w:lang w:val="bg-BG"/>
        </w:rPr>
        <w:t>само веднъж</w:t>
      </w:r>
      <w:r>
        <w:rPr>
          <w:lang w:val="bg-BG"/>
        </w:rPr>
        <w:t xml:space="preserve">. Само стартовия играч може да докосне топката два пъти – веднъж в началото и веднъж в края.  </w:t>
      </w:r>
    </w:p>
    <w:p w:rsidR="000E05C4" w:rsidRPr="00A85657" w:rsidRDefault="000E05C4" w:rsidP="000E05C4">
      <w:pPr>
        <w:rPr>
          <w:lang w:val="bg-BG"/>
        </w:rPr>
      </w:pPr>
      <w:r>
        <w:rPr>
          <w:lang w:val="bg-BG"/>
        </w:rPr>
        <w:t xml:space="preserve">Ако това не е възможно трябва да </w:t>
      </w:r>
      <w:r w:rsidRPr="005F218B">
        <w:rPr>
          <w:b/>
          <w:lang w:val="bg-BG"/>
        </w:rPr>
        <w:t>принтирате</w:t>
      </w:r>
      <w:r>
        <w:rPr>
          <w:lang w:val="bg-BG"/>
        </w:rPr>
        <w:t xml:space="preserve"> </w:t>
      </w:r>
      <w:r w:rsidRPr="000E05C4">
        <w:rPr>
          <w:b/>
          <w:lang w:val="bg-BG"/>
        </w:rPr>
        <w:t>0</w:t>
      </w:r>
      <w:r>
        <w:rPr>
          <w:lang w:val="bg-BG"/>
        </w:rPr>
        <w:t xml:space="preserve"> на конзолата.</w:t>
      </w:r>
    </w:p>
    <w:p w:rsidR="0062125B" w:rsidRPr="000E05C4" w:rsidRDefault="000E05C4" w:rsidP="0062125B">
      <w:pPr>
        <w:pStyle w:val="Heading3"/>
        <w:spacing w:before="60"/>
        <w:rPr>
          <w:lang w:val="bg-BG"/>
        </w:rPr>
      </w:pPr>
      <w:bookmarkStart w:id="0" w:name="_GoBack"/>
      <w:bookmarkEnd w:id="0"/>
      <w:r>
        <w:rPr>
          <w:lang w:val="bg-BG"/>
        </w:rPr>
        <w:t>Ограничения</w:t>
      </w:r>
    </w:p>
    <w:p w:rsidR="000E05C4" w:rsidRDefault="000E05C4" w:rsidP="000E05C4">
      <w:pPr>
        <w:numPr>
          <w:ilvl w:val="0"/>
          <w:numId w:val="23"/>
        </w:numPr>
        <w:spacing w:before="0" w:after="0"/>
        <w:ind w:left="714" w:hanging="357"/>
        <w:jc w:val="left"/>
      </w:pPr>
      <w:r>
        <w:rPr>
          <w:b/>
          <w:bCs/>
        </w:rPr>
        <w:t xml:space="preserve">N </w:t>
      </w:r>
      <w:r>
        <w:rPr>
          <w:bCs/>
          <w:lang w:val="bg-BG"/>
        </w:rPr>
        <w:t xml:space="preserve">ще бъде в интервала </w:t>
      </w:r>
      <w:r>
        <w:rPr>
          <w:bCs/>
        </w:rPr>
        <w:t>[1, 20]</w:t>
      </w:r>
    </w:p>
    <w:p w:rsidR="000E05C4" w:rsidRDefault="000E05C4" w:rsidP="000E05C4">
      <w:pPr>
        <w:numPr>
          <w:ilvl w:val="0"/>
          <w:numId w:val="23"/>
        </w:numPr>
        <w:spacing w:before="0" w:after="0"/>
        <w:ind w:hanging="363"/>
        <w:jc w:val="left"/>
      </w:pPr>
      <w:r>
        <w:rPr>
          <w:bCs/>
          <w:lang w:val="bg-BG"/>
        </w:rPr>
        <w:t>Времето</w:t>
      </w:r>
      <w:r>
        <w:rPr>
          <w:bCs/>
        </w:rPr>
        <w:t xml:space="preserve"> </w:t>
      </w:r>
      <w:r>
        <w:rPr>
          <w:b/>
          <w:bCs/>
          <w:lang w:val="bg-BG"/>
        </w:rPr>
        <w:t xml:space="preserve">Т </w:t>
      </w:r>
      <w:r>
        <w:rPr>
          <w:bCs/>
          <w:lang w:val="bg-BG"/>
        </w:rPr>
        <w:t xml:space="preserve">ще бъде в интервала </w:t>
      </w:r>
      <w:r w:rsidR="00863D4D">
        <w:rPr>
          <w:bCs/>
        </w:rPr>
        <w:t>[1</w:t>
      </w:r>
      <w:r>
        <w:rPr>
          <w:bCs/>
        </w:rPr>
        <w:t>, 2</w:t>
      </w:r>
      <w:r>
        <w:rPr>
          <w:bCs/>
          <w:lang w:val="bg-BG"/>
        </w:rPr>
        <w:t xml:space="preserve"> </w:t>
      </w:r>
      <w:r>
        <w:rPr>
          <w:bCs/>
        </w:rPr>
        <w:t>000</w:t>
      </w:r>
      <w:r>
        <w:rPr>
          <w:bCs/>
          <w:lang w:val="bg-BG"/>
        </w:rPr>
        <w:t xml:space="preserve"> </w:t>
      </w:r>
      <w:r>
        <w:rPr>
          <w:bCs/>
        </w:rPr>
        <w:t>000</w:t>
      </w:r>
      <w:r>
        <w:rPr>
          <w:bCs/>
          <w:lang w:val="bg-BG"/>
        </w:rPr>
        <w:t xml:space="preserve"> </w:t>
      </w:r>
      <w:r>
        <w:rPr>
          <w:bCs/>
        </w:rPr>
        <w:t>000]</w:t>
      </w:r>
    </w:p>
    <w:p w:rsidR="000E05C4" w:rsidRDefault="000E05C4" w:rsidP="000E05C4">
      <w:pPr>
        <w:numPr>
          <w:ilvl w:val="0"/>
          <w:numId w:val="23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Позволено време за работа на програмата</w:t>
      </w:r>
      <w:r>
        <w:rPr>
          <w:lang w:eastAsia="ja-JP"/>
        </w:rPr>
        <w:t xml:space="preserve">: ??? </w:t>
      </w:r>
      <w:proofErr w:type="gramStart"/>
      <w:r>
        <w:rPr>
          <w:lang w:eastAsia="ja-JP"/>
        </w:rPr>
        <w:t>с</w:t>
      </w:r>
      <w:r>
        <w:rPr>
          <w:lang w:val="bg-BG" w:eastAsia="ja-JP"/>
        </w:rPr>
        <w:t>екунди</w:t>
      </w:r>
      <w:proofErr w:type="gramEnd"/>
      <w:r>
        <w:rPr>
          <w:lang w:eastAsia="ja-JP"/>
        </w:rPr>
        <w:t xml:space="preserve">. </w:t>
      </w:r>
    </w:p>
    <w:p w:rsidR="000E05C4" w:rsidRDefault="000E05C4" w:rsidP="000E05C4">
      <w:pPr>
        <w:numPr>
          <w:ilvl w:val="0"/>
          <w:numId w:val="23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Позволена памет</w:t>
      </w:r>
      <w:r>
        <w:rPr>
          <w:lang w:eastAsia="ja-JP"/>
        </w:rPr>
        <w:t>: ???</w:t>
      </w:r>
      <w:r>
        <w:t xml:space="preserve"> MB.</w:t>
      </w:r>
    </w:p>
    <w:p w:rsidR="001138BE" w:rsidRDefault="001138BE" w:rsidP="001138BE">
      <w:pPr>
        <w:spacing w:before="0" w:after="0"/>
        <w:jc w:val="left"/>
      </w:pPr>
    </w:p>
    <w:p w:rsidR="001138BE" w:rsidRDefault="001138BE" w:rsidP="001138BE">
      <w:pPr>
        <w:spacing w:before="0" w:after="0"/>
        <w:jc w:val="left"/>
      </w:pPr>
    </w:p>
    <w:p w:rsidR="00F53818" w:rsidRPr="00552A9F" w:rsidRDefault="00F53818" w:rsidP="001138BE">
      <w:pPr>
        <w:spacing w:before="0" w:after="0"/>
        <w:jc w:val="left"/>
      </w:pPr>
    </w:p>
    <w:p w:rsidR="0062125B" w:rsidRPr="000E05C4" w:rsidRDefault="000E05C4" w:rsidP="0062125B">
      <w:pPr>
        <w:pStyle w:val="Heading3"/>
        <w:spacing w:before="60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620"/>
        <w:gridCol w:w="2340"/>
        <w:gridCol w:w="3960"/>
      </w:tblGrid>
      <w:tr w:rsidR="0062125B" w:rsidRPr="00552A9F" w:rsidTr="00D562DF">
        <w:trPr>
          <w:trHeight w:val="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0E05C4" w:rsidP="000E05C4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0E05C4" w:rsidRDefault="000E05C4" w:rsidP="00541C6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Pr="000E05C4" w:rsidRDefault="000E05C4" w:rsidP="00541C6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Обяснения</w:t>
            </w:r>
          </w:p>
        </w:tc>
      </w:tr>
      <w:tr w:rsidR="0062125B" w:rsidTr="000E05C4">
        <w:trPr>
          <w:trHeight w:val="6755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5</w:t>
            </w:r>
          </w:p>
          <w:p w:rsidR="0091489D" w:rsidRPr="000E7ADD" w:rsidRDefault="0091489D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1 2 5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3 1 4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1 5 10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2 4 7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4 3 2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3 5 1</w:t>
            </w:r>
          </w:p>
          <w:p w:rsidR="00EF51FC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end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2DC3" w:rsidRPr="000E05C4" w:rsidRDefault="000E05C4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Стартов играч -&gt; 1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1 -&gt; 2 </w:t>
            </w:r>
            <w:r w:rsidR="000E05C4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5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2 -&gt; 4 </w:t>
            </w:r>
            <w:r w:rsidR="000E05C4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0E05C4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</w:t>
            </w: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7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4 -&gt; 3 </w:t>
            </w:r>
            <w:r w:rsidR="000E05C4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0E05C4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</w:t>
            </w: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2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3 -&gt; 5 </w:t>
            </w:r>
            <w:r w:rsidR="000E05C4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0E05C4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</w:t>
            </w: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1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5 -&gt; 1 </w:t>
            </w:r>
            <w:r w:rsidR="000E05C4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0E05C4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</w:t>
            </w: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10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</w:p>
          <w:p w:rsidR="00D562DF" w:rsidRPr="000E7ADD" w:rsidRDefault="000E05C4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Път</w:t>
            </w:r>
            <w:r w:rsidR="00D562DF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1 2 4 3 5 1</w:t>
            </w:r>
          </w:p>
          <w:p w:rsidR="00F9524A" w:rsidRPr="000E7ADD" w:rsidRDefault="000E05C4" w:rsidP="00F9524A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F9524A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: 5+7+2+1+10=25</w:t>
            </w:r>
          </w:p>
          <w:p w:rsidR="00F9524A" w:rsidRPr="000E7ADD" w:rsidRDefault="00F9524A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</w:p>
          <w:p w:rsidR="00F9524A" w:rsidRPr="000E7ADD" w:rsidRDefault="000E05C4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Theme="minorHAnsi" w:hAnsiTheme="minorHAnsi" w:cs="Consolas"/>
                <w:b/>
                <w:bCs/>
                <w:noProof/>
                <w:sz w:val="32"/>
                <w:lang w:val="bg-BG" w:eastAsia="bg-BG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ED55D1A" wp14:editId="7A61764C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506095</wp:posOffset>
                      </wp:positionV>
                      <wp:extent cx="1586865" cy="1649095"/>
                      <wp:effectExtent l="19050" t="19050" r="13335" b="8255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6865" cy="1649095"/>
                                <a:chOff x="0" y="0"/>
                                <a:chExt cx="1587097" cy="1649715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 flipV="1">
                                  <a:off x="267004" y="431597"/>
                                  <a:ext cx="393700" cy="2667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V="1">
                                  <a:off x="1261872" y="965607"/>
                                  <a:ext cx="146050" cy="3365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0" y="0"/>
                                  <a:ext cx="1587097" cy="1649715"/>
                                  <a:chOff x="0" y="0"/>
                                  <a:chExt cx="1587097" cy="1649715"/>
                                </a:xfrm>
                              </wpg:grpSpPr>
                              <wps:wsp>
                                <wps:cNvPr id="44" name="Text Box 44"/>
                                <wps:cNvSpPr txBox="1"/>
                                <wps:spPr>
                                  <a:xfrm>
                                    <a:off x="847082" y="650739"/>
                                    <a:ext cx="222250" cy="438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9524A" w:rsidRPr="00F70125" w:rsidRDefault="00F9524A" w:rsidP="00F9524A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70125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0" y="0"/>
                                    <a:ext cx="1587097" cy="1649715"/>
                                    <a:chOff x="0" y="0"/>
                                    <a:chExt cx="1587097" cy="1649715"/>
                                  </a:xfrm>
                                </wpg:grpSpPr>
                                <wps:wsp>
                                  <wps:cNvPr id="33" name="Straight Connector 33"/>
                                  <wps:cNvCnPr/>
                                  <wps:spPr>
                                    <a:xfrm>
                                      <a:off x="965200" y="431800"/>
                                      <a:ext cx="317500" cy="26670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Connector 38"/>
                                  <wps:cNvCnPr/>
                                  <wps:spPr>
                                    <a:xfrm>
                                      <a:off x="323850" y="850900"/>
                                      <a:ext cx="717550" cy="50800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Straight Connector 39"/>
                                  <wps:cNvCnPr/>
                                  <wps:spPr>
                                    <a:xfrm flipV="1">
                                      <a:off x="533400" y="882650"/>
                                      <a:ext cx="749300" cy="46355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Straight Arrow Connector 41"/>
                                  <wps:cNvCnPr/>
                                  <wps:spPr>
                                    <a:xfrm>
                                      <a:off x="406400" y="0"/>
                                      <a:ext cx="254000" cy="26670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Text Box 42"/>
                                  <wps:cNvSpPr txBox="1"/>
                                  <wps:spPr>
                                    <a:xfrm>
                                      <a:off x="279400" y="1905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Text Box 43"/>
                                  <wps:cNvSpPr txBox="1"/>
                                  <wps:spPr>
                                    <a:xfrm>
                                      <a:off x="1041400" y="2032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762000" y="11303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Straight Connector 49"/>
                                  <wps:cNvCnPr/>
                                  <wps:spPr>
                                    <a:xfrm flipV="1">
                                      <a:off x="533400" y="514350"/>
                                      <a:ext cx="266700" cy="83185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0" y="101600"/>
                                      <a:ext cx="1587097" cy="1548115"/>
                                      <a:chOff x="0" y="0"/>
                                      <a:chExt cx="1587097" cy="1548115"/>
                                    </a:xfrm>
                                  </wpg:grpSpPr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0" y="475699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7" name="Oval 7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Text Box 12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639552" y="0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18" name="Oval 18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" name="Text Box 19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F70125"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3" name="Group 23"/>
                                    <wpg:cNvGrpSpPr/>
                                    <wpg:grpSpPr>
                                      <a:xfrm>
                                        <a:off x="1263247" y="449271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24" name="Oval 24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Text Box 25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6" name="Group 26"/>
                                    <wpg:cNvGrpSpPr/>
                                    <wpg:grpSpPr>
                                      <a:xfrm>
                                        <a:off x="290705" y="1109965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27" name="Oval 27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Text Box 28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9" name="Group 29"/>
                                    <wpg:cNvGrpSpPr/>
                                    <wpg:grpSpPr>
                                      <a:xfrm>
                                        <a:off x="1020111" y="1109965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30" name="Oval 30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" name="Text Box 31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0" name="Text Box 50"/>
                                    <wps:cNvSpPr txBox="1"/>
                                    <wps:spPr>
                                      <a:xfrm>
                                        <a:off x="391131" y="380559"/>
                                        <a:ext cx="571500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9524A" w:rsidRPr="00F70125" w:rsidRDefault="00F9524A" w:rsidP="00F9524A">
                                          <w:pP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F70125"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1" name="Text Box 51"/>
                                  <wps:cNvSpPr txBox="1"/>
                                  <wps:spPr>
                                    <a:xfrm>
                                      <a:off x="1308100" y="9652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6" o:spid="_x0000_s1026" style="position:absolute;left:0;text-align:left;margin-left:26.9pt;margin-top:39.85pt;width:124.95pt;height:129.85pt;z-index:251717632" coordsize="15870,1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">
                      <v:line id="Straight Connector 32" o:spid="_x0000_s1027" style="position:absolute;flip:y;visibility:visible;mso-wrap-style:square" from="2670,4315" to="6607,6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wHcIAAADbAAAADwAAAGRycy9kb3ducmV2LnhtbESP0WoCMRRE3wv+Q7iCbzWrgshqFBEE&#10;KZWq7Qdck+vu4uZmSbLr+vdNoeDjMDNnmNWmt7XoyIfKsYLJOANBrJ2puFDw871/X4AIEdlg7ZgU&#10;PCnAZj14W2Fu3IPP1F1iIRKEQ44KyhibXMqgS7IYxq4hTt7NeYsxSV9I4/GR4LaW0yybS4sVp4US&#10;G9qVpO+X1ir4+PJHnJ2uZ71ob8+O51q3+lOp0bDfLkFE6uMr/N8+GAWzKfx9S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4wHcIAAADbAAAADwAAAAAAAAAAAAAA&#10;AAChAgAAZHJzL2Rvd25yZXYueG1sUEsFBgAAAAAEAAQA+QAAAJADAAAAAA==&#10;" strokecolor="black [3213]" strokeweight="2.25pt">
                        <v:stroke joinstyle="miter"/>
                      </v:line>
                      <v:line id="Straight Connector 36" o:spid="_x0000_s1028" style="position:absolute;flip:y;visibility:visible;mso-wrap-style:square" from="12618,9656" to="14079,13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U2HsMAAADbAAAADwAAAGRycy9kb3ducmV2LnhtbESPzWrDMBCE74W8g9hCbo3cBkxwIptS&#10;CJSQ0ObnAbbSxja1VkaSHeftq0Khx2FmvmE21WQ7MZIPrWMFz4sMBLF2puVaweW8fVqBCBHZYOeY&#10;FNwpQFXOHjZYGHfjI42nWIsE4VCggibGvpAy6IYshoXriZN3dd5iTNLX0ni8Jbjt5EuW5dJiy2mh&#10;wZ7eGtLfp8Eq2H34Ay4/v456NVzvI+daD3qv1Pxxel2DiDTF//Bf+90oWObw+yX9AFn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1Nh7DAAAA2wAAAA8AAAAAAAAAAAAA&#10;AAAAoQIAAGRycy9kb3ducmV2LnhtbFBLBQYAAAAABAAEAPkAAACRAwAAAAA=&#10;" strokecolor="black [3213]" strokeweight="2.25pt">
                        <v:stroke joinstyle="miter"/>
                      </v:line>
                      <v:group id="Group 55" o:spid="_x0000_s1029" style="position:absolute;width:15870;height:16497" coordsize="15870,16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4" o:spid="_x0000_s1030" type="#_x0000_t202" style="position:absolute;left:8470;top:6507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Bq8QA&#10;AADbAAAADwAAAGRycy9kb3ducmV2LnhtbESPQWvCQBSE74L/YXlCL1I3SqgldRURhBxy0ZaCt0f2&#10;NRvMvo27a0z/fbdQ6HGYmW+YzW60nRjIh9axguUiA0FcO91yo+Dj/fj8CiJEZI2dY1LwTQF22+lk&#10;g4V2Dz7RcI6NSBAOBSowMfaFlKE2ZDEsXE+cvC/nLcYkfSO1x0eC206usuxFWmw5LRjs6WCovp7v&#10;VsHwWeb6NJjo54eqzMprdVtfKqWeZuP+DUSkMf6H/9qlVpDn8Psl/Q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lAavEAAAA2wAAAA8AAAAAAAAAAAAAAAAAmAIAAGRycy9k&#10;b3ducmV2LnhtbFBLBQYAAAAABAAEAPUAAACJAwAAAAA=&#10;" filled="f" stroked="f" strokeweight=".5pt">
                          <v:textbox>
                            <w:txbxContent>
                              <w:p w:rsidR="00F9524A" w:rsidRPr="00F70125" w:rsidRDefault="00F9524A" w:rsidP="00F9524A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F70125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53" o:spid="_x0000_s1031" style="position:absolute;width:15870;height:16497" coordsize="15870,16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line id="Straight Connector 33" o:spid="_x0000_s1032" style="position:absolute;visibility:visible;mso-wrap-style:square" from="9652,4318" to="12827,6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Ea7sIAAADbAAAADwAAAGRycy9kb3ducmV2LnhtbESPQYvCMBSE74L/ITzBm6YqLFKNIuqC&#10;sqe1Hjw+mmdTbV5Kk23rv98sLHgcZuYbZr3tbSVaanzpWMFsmoAgzp0uuVBwzT4nSxA+IGusHJOC&#10;F3nYboaDNabadfxN7SUUIkLYp6jAhFCnUvrckEU/dTVx9O6usRiibAqpG+wi3FZyniQf0mLJccFg&#10;TXtD+fPyYxW0t+6mr53JHqY8f2Xm2J5eB6nUeNTvViAC9eEd/m+ftILF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Ea7sIAAADbAAAADwAAAAAAAAAAAAAA&#10;AAChAgAAZHJzL2Rvd25yZXYueG1sUEsFBgAAAAAEAAQA+QAAAJADAAAAAA==&#10;" strokecolor="black [3213]" strokeweight="2.25pt">
                            <v:stroke joinstyle="miter"/>
                          </v:line>
                          <v:line id="Straight Connector 38" o:spid="_x0000_s1033" style="position:absolute;visibility:visible;mso-wrap-style:square" from="3238,8509" to="10414,1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WIn78AAADbAAAADwAAAGRycy9kb3ducmV2LnhtbERPTYvCMBC9C/6HMII3TVUQqUZZVgUX&#10;T9oePA7N2HS3mZQmtvXfbw4Le3y8791hsLXoqPWVYwWLeQKCuHC64lJBnp1nGxA+IGusHZOCN3k4&#10;7MejHaba9Xyj7h5KEUPYp6jAhNCkUvrCkEU/dw1x5J6utRgibEupW+xjuK3lMknW0mLFscFgQ5+G&#10;ip/7yyroHv1D573Jvk31dc3Mqbu8j1Kp6WT42IIINIR/8Z/7ohWs4tj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WIn78AAADbAAAADwAAAAAAAAAAAAAAAACh&#10;AgAAZHJzL2Rvd25yZXYueG1sUEsFBgAAAAAEAAQA+QAAAI0DAAAAAA==&#10;" strokecolor="black [3213]" strokeweight="2.25pt">
                            <v:stroke joinstyle="miter"/>
                          </v:line>
                          <v:line id="Straight Connector 39" o:spid="_x0000_s1034" style="position:absolute;flip:y;visibility:visible;mso-wrap-style:square" from="5334,8826" to="12827,1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ibMMAAADbAAAADwAAAGRycy9kb3ducmV2LnhtbESP3WoCMRSE7wu+QzhC72q2FcSuZqUI&#10;QimVqu0DnCZnf3BzsiTZdX37Rih4OczMN8x6M9pWDORD41jB8ywDQaydabhS8PO9e1qCCBHZYOuY&#10;FFwpwKaYPKwxN+7CRxpOsRIJwiFHBXWMXS5l0DVZDDPXESevdN5iTNJX0ni8JLht5UuWLaTFhtNC&#10;jR1ta9LnU28VfHz5Pc4Pv0e97MvrwAute/2p1ON0fFuBiDTGe/i//W4UzF/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qomzDAAAA2wAAAA8AAAAAAAAAAAAA&#10;AAAAoQIAAGRycy9kb3ducmV2LnhtbFBLBQYAAAAABAAEAPkAAACRAwAAAAA=&#10;" strokecolor="black [3213]" strokeweight="2.25pt">
                            <v:stroke joinstyle="miter"/>
                          </v:lin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1" o:spid="_x0000_s1035" type="#_x0000_t32" style="position:absolute;left:4064;width:254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Rh8YAAADbAAAADwAAAGRycy9kb3ducmV2LnhtbESPT2vCQBTE74LfYXlCb7rR/kHTbMRW&#10;hJ4Uox56e2Rfk9Ts25BdY9pP7wqFHoeZ+Q2TLHtTi45aV1lWMJ1EIIhzqysuFBwPm/EchPPIGmvL&#10;pOCHHCzT4SDBWNsr76nLfCEChF2MCkrvm1hKl5dk0E1sQxy8L9sa9EG2hdQtXgPc1HIWRS/SYMVh&#10;ocSG3kvKz9nFKKBut33sL4u3z+e9tzN9Wu++579KPYz61SsIT73/D/+1P7SCpyncv4QfI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bkYfGAAAA2wAAAA8AAAAAAAAA&#10;AAAAAAAAoQIAAGRycy9kb3ducmV2LnhtbFBLBQYAAAAABAAEAPkAAACUAwAAAAA=&#10;" strokecolor="black [3213]" strokeweight="2.25pt">
                            <v:stroke endarrow="open" joinstyle="miter"/>
                          </v:shape>
                          <v:shape id="Text Box 42" o:spid="_x0000_s1036" type="#_x0000_t202" style="position:absolute;left:2794;top:1905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8RM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qWC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DxE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  <v:shape id="Text Box 43" o:spid="_x0000_s1037" type="#_x0000_t202" style="position:absolute;left:10414;top:2032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Z38UA&#10;AADbAAAADwAAAGRycy9kb3ducmV2LnhtbESPT2sCMRTE74LfIbxCL1KzbcXK1ihFEPawF/8geHts&#10;npvFzcuaxHX77ZtCocdhZn7DLNeDbUVPPjSOFbxOMxDEldMN1wqOh+3LAkSIyBpbx6TgmwKsV+PR&#10;EnPtHryjfh9rkSAcclRgYuxyKUNlyGKYuo44eRfnLcYkfS21x0eC21a+ZdlcWmw4LRjsaGOouu7v&#10;VkF/KmZ615voJ5uyyIprefs4l0o9Pw1fnyAiDfE//NcutILZO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Jnf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038" type="#_x0000_t202" style="position:absolute;left:7620;top:11303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kMMUA&#10;AADbAAAADwAAAGRycy9kb3ducmV2LnhtbESPT2sCMRTE7wW/Q3iFXkrNtqiVrVGKIOxhL/5B8PbY&#10;PDeLm5c1iev22zeFgsdhZn7DLFaDbUVPPjSOFbyPMxDEldMN1woO+83bHESIyBpbx6TghwKslqOn&#10;Beba3XlL/S7WIkE45KjAxNjlUobKkMUwdh1x8s7OW4xJ+lpqj/cEt638yLKZtNhwWjDY0dpQddnd&#10;rIL+WEz0tjfRv67LIisu5fXzVCr18jx8f4GINMRH+L9daAWTK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aQw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  <v:line id="Straight Connector 49" o:spid="_x0000_s1039" style="position:absolute;flip:y;visibility:visible;mso-wrap-style:square" from="5334,5143" to="8001,1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zREcMAAADbAAAADwAAAGRycy9kb3ducmV2LnhtbESP3WoCMRSE7wu+QzhC72rWVsRujSKF&#10;QikVf+oDHJPj7tLNyZJk1/XtjSB4OczMN8x82dtadORD5VjBeJSBINbOVFwoOPx9vcxAhIhssHZM&#10;Ci4UYLkYPM0xN+7MO+r2sRAJwiFHBWWMTS5l0CVZDCPXECfv5LzFmKQvpPF4TnBby9csm0qLFaeF&#10;Ehv6LEn/71ur4Gfj1/i2Pe70rD1dOp5q3epfpZ6H/eoDRKQ+PsL39rdRMHmH25f0A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s0RHDAAAA2wAAAA8AAAAAAAAAAAAA&#10;AAAAoQIAAGRycy9kb3ducmV2LnhtbFBLBQYAAAAABAAEAPkAAACRAwAAAAA=&#10;" strokecolor="black [3213]" strokeweight="2.25pt">
                            <v:stroke joinstyle="miter"/>
                          </v:line>
                          <v:group id="Group 52" o:spid="_x0000_s1040" style="position:absolute;top:1016;width:15870;height:15481" coordsize="15870,15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<v:group id="Group 13" o:spid="_x0000_s1041" style="position:absolute;top:4756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<v:oval id="Oval 7" o:spid="_x0000_s1042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R8cMA&#10;AADaAAAADwAAAGRycy9kb3ducmV2LnhtbESPT2sCMRTE7wW/Q3iCt5q1WJWtUaxS8OifQu3tuXnu&#10;Lm5eliR1t356Iwgeh5n5DTOdt6YSF3K+tKxg0E9AEGdWl5wr+N5/vU5A+ICssbJMCv7Jw3zWeZli&#10;qm3DW7rsQi4ihH2KCooQ6lRKnxVk0PdtTRy9k3UGQ5Qul9phE+Gmkm9JMpIGS44LBda0LCg77/6M&#10;gmYzNsfr5w+ucOiOW73+PWzqd6V63XbxASJQG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R8cMAAADaAAAADwAAAAAAAAAAAAAAAACYAgAAZHJzL2Rv&#10;d25yZXYueG1sUEsFBgAAAAAEAAQA9QAAAIgDAAAAAA==&#10;" fillcolor="white [3201]" strokecolor="black [3213]" strokeweight="2.25pt">
                                <v:stroke joinstyle="miter"/>
                              </v:oval>
                              <v:shape id="Text Box 12" o:spid="_x0000_s1043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TWcIA&#10;AADbAAAADwAAAGRycy9kb3ducmV2LnhtbERPTWsCMRC9C/0PYQpepGaVYstqlCIIe9iLWgq9DZtx&#10;s7iZbJO4rv/eFARv83ifs9oMthU9+dA4VjCbZiCIK6cbrhV8H3dvnyBCRNbYOiYFNwqwWb+MVphr&#10;d+U99YdYixTCIUcFJsYulzJUhiyGqeuIE3dy3mJM0NdSe7ymcNvKeZYtpMWGU4PBjraGqvPhYhX0&#10;P8W73vcm+sm2LLLiXP59/JZKjV+HryWISEN8ih/uQqf5c/j/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xNZ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7" o:spid="_x0000_s1044" style="position:absolute;left:6395;width:3239;height:4381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<v:oval id="Oval 18" o:spid="_x0000_s1045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UlSMUA&#10;AADbAAAADwAAAGRycy9kb3ducmV2LnhtbESPT2/CMAzF75P4DpGRuI0UBNvUERB/NIkjsEnbbqbx&#10;2mqNUyUZLfv082ESN1vv+b2fF6veNepCIdaeDUzGGSjiwtuaSwNvry/3T6BiQrbYeCYDV4qwWg7u&#10;Fphb3/GRLqdUKgnhmKOBKqU21zoWFTmMY98Si/blg8Mkayi1DdhJuGv0NMsetMOapaHClrYVFd+n&#10;H2egOzy68+/mHXc4C+ej3X9+HNq5MaNhv34GlahPN/P/9d4KvsDKLzK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9SVIxQAAANsAAAAPAAAAAAAAAAAAAAAAAJgCAABkcnMv&#10;ZG93bnJldi54bWxQSwUGAAAAAAQABAD1AAAAigMAAAAA&#10;" fillcolor="white [3201]" strokecolor="black [3213]" strokeweight="2.25pt">
                                <v:stroke joinstyle="miter"/>
                              </v:oval>
                              <v:shape id="Text Box 19" o:spid="_x0000_s1046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BKMIA&#10;AADbAAAADwAAAGRycy9kb3ducmV2LnhtbERPTWsCMRC9F/wPYQQvRbOK2Lo1ShGEPexFWwq9DZvp&#10;ZnEz2SZxXf+9KRS8zeN9zmY32Fb05EPjWMF8loEgrpxuuFbw+XGYvoIIEVlj65gU3CjAbjt62mCu&#10;3ZWP1J9iLVIIhxwVmBi7XMpQGbIYZq4jTtyP8xZjgr6W2uM1hdtWLrJsJS02nBoMdrQ3VJ1PF6ug&#10;/yqW+tib6J/3ZZEV5/L35btUajIe3t9ARBriQ/zvLnSav4a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4Eo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70125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3" o:spid="_x0000_s1047" style="position:absolute;left:12632;top:4492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<v:oval id="Oval 24" o:spid="_x0000_s1048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l8MQA&#10;AADbAAAADwAAAGRycy9kb3ducmV2LnhtbESPW2sCMRSE3wv9D+EUfNNsxVpZjeKFgo9eCurbcXPc&#10;Xbo5WZLorv76piD0cZiZb5jJrDWVuJHzpWUF770EBHFmdcm5gu/9V3cEwgdkjZVlUnAnD7Pp68sE&#10;U20b3tJtF3IRIexTVFCEUKdS+qwgg75na+LoXawzGKJ0udQOmwg3lewnyVAaLDkuFFjTsqDsZ3c1&#10;CprNpzk/Fgdc4cCdt3p9Om7qD6U6b+18DCJQG/7Dz/ZaK+gP4O9L/AF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U5fDEAAAA2wAAAA8AAAAAAAAAAAAAAAAAmAIAAGRycy9k&#10;b3ducmV2LnhtbFBLBQYAAAAABAAEAPUAAACJAwAAAAA=&#10;" fillcolor="white [3201]" strokecolor="black [3213]" strokeweight="2.25pt">
                                <v:stroke joinstyle="miter"/>
                              </v:oval>
                              <v:shape id="Text Box 25" o:spid="_x0000_s1049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ZBkMUA&#10;AADbAAAADwAAAGRycy9kb3ducmV2LnhtbESPT2sCMRTE7wW/Q3iFXkrNVqqVrVGKIOxhL/5B8PbY&#10;PDeLm5c1iev22zeFgsdhZn7DLFaDbUVPPjSOFbyPMxDEldMN1woO+83bHESIyBpbx6TghwKslqOn&#10;Beba3XlL/S7WIkE45KjAxNjlUobKkMUwdh1x8s7OW4xJ+lpqj/cEt62cZNlMWmw4LRjsaG2ouuxu&#10;VkF/LD70tjfRv67LIisu5fXzVCr18jx8f4GINMRH+L9daAWTK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kGQ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6" o:spid="_x0000_s1050" style="position:absolute;left:2907;top:11099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oval id="Oval 27" o:spid="_x0000_s1051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7h8QA&#10;AADbAAAADwAAAGRycy9kb3ducmV2LnhtbESPT2sCMRTE74V+h/AK3mq2olVWo/iHgke1BfX23Dx3&#10;l25eliR1Vz99Iwgeh5n5DTOZtaYSF3K+tKzgo5uAIM6sLjlX8PP99T4C4QOyxsoyKbiSh9n09WWC&#10;qbYNb+myC7mIEPYpKihCqFMpfVaQQd+1NXH0ztYZDFG6XGqHTYSbSvaS5FMaLDkuFFjTsqDsd/dn&#10;FDSboTndFntcYd+dtnp9PGzqgVKdt3Y+BhGoDc/wo73WCnpDuH+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Ge4fEAAAA2wAAAA8AAAAAAAAAAAAAAAAAmAIAAGRycy9k&#10;b3ducmV2LnhtbFBLBQYAAAAABAAEAPUAAACJAwAAAAA=&#10;" fillcolor="white [3201]" strokecolor="black [3213]" strokeweight="2.25pt">
                                <v:stroke joinstyle="miter"/>
                              </v:oval>
                              <v:shape id="Text Box 28" o:spid="_x0000_s1052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uDsEA&#10;AADbAAAADwAAAGRycy9kb3ducmV2LnhtbERPz2vCMBS+C/4P4Q12EU0VmaMzigiDHnrRibDbo3k2&#10;xealJlnt/ntzEDx+fL/X28G2oicfGscK5rMMBHHldMO1gtPP9/QTRIjIGlvHpOCfAmw349Eac+3u&#10;fKD+GGuRQjjkqMDE2OVShsqQxTBzHXHiLs5bjAn6WmqP9xRuW7nIsg9pseHUYLCjvaHqevyzCvpz&#10;sdSH3kQ/2ZdFVlzL2+q3VOr9bdh9gYg0xJf46S60gkUam76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37g7BAAAA2wAAAA8AAAAAAAAAAAAAAAAAmAIAAGRycy9kb3du&#10;cmV2LnhtbFBLBQYAAAAABAAEAPUAAACGAwAAAAA=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9" o:spid="_x0000_s1053" style="position:absolute;left:10201;top:11099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oval id="Oval 30" o:spid="_x0000_s1054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1LsEA&#10;AADbAAAADwAAAGRycy9kb3ducmV2LnhtbERPyW7CMBC9I/EP1iD1Bg5tWRQwqC2qxJFNAm5DPCQR&#10;8TiyDUn79fhQqcent8+XranEg5wvLSsYDhIQxJnVJecKDvvv/hSED8gaK8uk4Ic8LBfdzhxTbRve&#10;0mMXchFD2KeooAihTqX0WUEG/cDWxJG7WmcwROhyqR02MdxU8jVJxtJgybGhwJq+Cspuu7tR0Gwm&#10;5vL7ecQVvrvLVq/Pp009Uuql137MQARqw7/4z73WCt7i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2dS7BAAAA2wAAAA8AAAAAAAAAAAAAAAAAmAIAAGRycy9kb3du&#10;cmV2LnhtbFBLBQYAAAAABAAEAPUAAACGAwAAAAA=&#10;" fillcolor="white [3201]" strokecolor="black [3213]" strokeweight="2.25pt">
                                <v:stroke joinstyle="miter"/>
                              </v:oval>
                              <v:shape id="Text Box 31" o:spid="_x0000_s1055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RTsUA&#10;AADbAAAADwAAAGRycy9kb3ducmV2LnhtbESPT2sCMRTE7wW/Q3gFL6VmtcXK1ihFEPawF/8geHts&#10;npvFzcuapOv67ZtCocdhZn7DLNeDbUVPPjSOFUwnGQjiyumGawXHw/Z1ASJEZI2tY1LwoADr1ehp&#10;ibl2d95Rv4+1SBAOOSowMXa5lKEyZDFMXEecvIvzFmOSvpba4z3BbStnWTaXFhtOCwY72hiqrvtv&#10;q6A/Fe9615voXzZlkRXX8vZxLpUaPw9fnyAiDfE//NcutIK3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FNFO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50" o:spid="_x0000_s1056" type="#_x0000_t202" style="position:absolute;left:3911;top:3805;width:571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eRdcEA&#10;AADbAAAADwAAAGRycy9kb3ducmV2LnhtbERPz2vCMBS+C/4P4Q12EU0dOkdnFBEGPfSiDsHbo3lr&#10;is1LTbLa/ffLQfD48f1ebwfbip58aBwrmM8yEMSV0w3XCr5PX9MPECEia2wdk4I/CrDdjEdrzLW7&#10;84H6Y6xFCuGQowITY5dLGSpDFsPMdcSJ+3HeYkzQ11J7vKdw28q3LHuXFhtODQY72huqrsdfq6A/&#10;Fwt96E30k31ZZMW1vK0upVKvL8PuE0SkIT7FD3ehFSzT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HkXXBAAAA2wAAAA8AAAAAAAAAAAAAAAAAmAIAAGRycy9kb3du&#10;cmV2LnhtbFBLBQYAAAAABAAEAPUAAACGAwAAAAA=&#10;" filled="f" stroked="f" strokeweight=".5pt">
                              <v:textbox>
                                <w:txbxContent>
                                  <w:p w:rsidR="00F9524A" w:rsidRPr="00F70125" w:rsidRDefault="00F9524A" w:rsidP="00F9524A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F70125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1" o:spid="_x0000_s1057" type="#_x0000_t202" style="position:absolute;left:13081;top:9652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07sUA&#10;AADbAAAADwAAAGRycy9kb3ducmV2LnhtbESPT2sCMRTE7wW/Q3gFL6VmldbK1ihFEPawF/8geHts&#10;npvFzcuapOv67ZtCocdhZn7DLNeDbUVPPjSOFUwnGQjiyumGawXHw/Z1ASJEZI2tY1LwoADr1ehp&#10;ibl2d95Rv4+1SBAOOSowMXa5lKEyZDFMXEecvIvzFmOSvpba4z3BbStnWTaXFhtOCwY72hiqrvtv&#10;q6A/FW9615voXzZlkRXX8vZxLpUaPw9fnyAiDfE//NcutIL3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yzTu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Пътят може да е друг, но всички имат еднакво време</w:t>
            </w:r>
            <w:r w:rsidR="00F9524A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!</w:t>
            </w:r>
          </w:p>
          <w:p w:rsidR="00D562DF" w:rsidRPr="00F53818" w:rsidRDefault="00D562DF" w:rsidP="00972D7D">
            <w:pPr>
              <w:spacing w:before="0" w:after="0"/>
              <w:rPr>
                <w:rFonts w:asciiTheme="minorHAnsi" w:hAnsiTheme="minorHAnsi" w:cs="Consolas"/>
                <w:b/>
                <w:bCs/>
                <w:noProof/>
                <w:sz w:val="32"/>
              </w:rPr>
            </w:pP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Default="008B0C41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/>
    <w:p w:rsidR="00F53818" w:rsidRDefault="00F53818" w:rsidP="00F53818"/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620"/>
        <w:gridCol w:w="2340"/>
        <w:gridCol w:w="3960"/>
      </w:tblGrid>
      <w:tr w:rsidR="00F53818" w:rsidRPr="00552A9F" w:rsidTr="00557969">
        <w:trPr>
          <w:trHeight w:val="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818" w:rsidRPr="004261C3" w:rsidRDefault="000E05C4" w:rsidP="0055796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818" w:rsidRPr="004261C3" w:rsidRDefault="000E05C4" w:rsidP="0055796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818" w:rsidRDefault="000E05C4" w:rsidP="0055796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bg-BG"/>
              </w:rPr>
              <w:t>Обяснения</w:t>
            </w:r>
          </w:p>
        </w:tc>
      </w:tr>
      <w:tr w:rsidR="00F53818" w:rsidTr="00A83239">
        <w:trPr>
          <w:trHeight w:val="4233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1 3 5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3 2 5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2 4 5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4 1 5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4 3 4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1 2 5</w:t>
            </w:r>
          </w:p>
          <w:p w:rsidR="00F53818" w:rsidRPr="00C82945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end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18" w:rsidRPr="000E7ADD" w:rsidRDefault="00F53818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818" w:rsidRDefault="000E05C4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Път</w:t>
            </w:r>
            <w:r w:rsidR="000E7ADD"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1:</w:t>
            </w:r>
            <w:r w:rsid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3 1 4 2</w:t>
            </w:r>
            <w:r w:rsidR="00A83239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3</w:t>
            </w:r>
          </w:p>
          <w:p w:rsidR="000E05C4" w:rsidRPr="000E05C4" w:rsidRDefault="000E05C4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A83239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1: 5+5+5+5=20</w:t>
            </w:r>
          </w:p>
          <w:p w:rsidR="00A83239" w:rsidRDefault="000E05C4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Път</w:t>
            </w:r>
            <w:r w:rsidR="00A83239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2: 3 1 2 4 3</w:t>
            </w:r>
          </w:p>
          <w:p w:rsidR="00A83239" w:rsidRPr="000E7ADD" w:rsidRDefault="000E05C4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/>
              </w:rPr>
              <w:t>Време</w:t>
            </w:r>
            <w:r w:rsidR="00A83239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2: 5+5+5+4=19</w:t>
            </w:r>
          </w:p>
          <w:p w:rsidR="00A83239" w:rsidRDefault="00A83239" w:rsidP="00557969">
            <w:pPr>
              <w:spacing w:before="0" w:after="0"/>
              <w:rPr>
                <w:b/>
                <w:sz w:val="32"/>
                <w:szCs w:val="32"/>
                <w:lang w:val="bg-BG"/>
              </w:rPr>
            </w:pPr>
          </w:p>
          <w:p w:rsidR="000E05C4" w:rsidRPr="000E05C4" w:rsidRDefault="000E05C4" w:rsidP="00557969">
            <w:pPr>
              <w:spacing w:before="0" w:after="0"/>
              <w:rPr>
                <w:b/>
                <w:sz w:val="28"/>
                <w:szCs w:val="28"/>
                <w:lang w:val="bg-BG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 w:eastAsia="bg-BG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752F4959" wp14:editId="321DC9C7">
                      <wp:simplePos x="0" y="0"/>
                      <wp:positionH relativeFrom="column">
                        <wp:posOffset>549029</wp:posOffset>
                      </wp:positionH>
                      <wp:positionV relativeFrom="paragraph">
                        <wp:posOffset>210719</wp:posOffset>
                      </wp:positionV>
                      <wp:extent cx="1123315" cy="1418590"/>
                      <wp:effectExtent l="0" t="19050" r="0" b="0"/>
                      <wp:wrapNone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315" cy="1418590"/>
                                <a:chOff x="0" y="0"/>
                                <a:chExt cx="1123770" cy="1418948"/>
                              </a:xfrm>
                            </wpg:grpSpPr>
                            <wps:wsp>
                              <wps:cNvPr id="90" name="Straight Connector 90"/>
                              <wps:cNvCnPr/>
                              <wps:spPr>
                                <a:xfrm flipV="1">
                                  <a:off x="412273" y="1123179"/>
                                  <a:ext cx="300181" cy="64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0"/>
                                  <a:ext cx="1123770" cy="1418948"/>
                                  <a:chOff x="0" y="0"/>
                                  <a:chExt cx="1123770" cy="1418948"/>
                                </a:xfrm>
                              </wpg:grpSpPr>
                              <wps:wsp>
                                <wps:cNvPr id="99" name="Text Box 99"/>
                                <wps:cNvSpPr txBox="1"/>
                                <wps:spPr>
                                  <a:xfrm>
                                    <a:off x="354132" y="354132"/>
                                    <a:ext cx="221615" cy="437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0" y="0"/>
                                    <a:ext cx="1123770" cy="1418948"/>
                                    <a:chOff x="0" y="0"/>
                                    <a:chExt cx="1123770" cy="1418948"/>
                                  </a:xfrm>
                                </wpg:grpSpPr>
                                <wps:wsp>
                                  <wps:cNvPr id="89" name="Straight Connector 89"/>
                                  <wps:cNvCnPr/>
                                  <wps:spPr>
                                    <a:xfrm flipV="1">
                                      <a:off x="309205" y="557626"/>
                                      <a:ext cx="519430" cy="43307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4" name="Group 104"/>
                                  <wpg:cNvGrpSpPr/>
                                  <wpg:grpSpPr>
                                    <a:xfrm>
                                      <a:off x="0" y="0"/>
                                      <a:ext cx="1123770" cy="1418948"/>
                                      <a:chOff x="0" y="0"/>
                                      <a:chExt cx="1123770" cy="1418948"/>
                                    </a:xfrm>
                                  </wpg:grpSpPr>
                                  <wps:wsp>
                                    <wps:cNvPr id="91" name="Straight Connector 91"/>
                                    <wps:cNvCnPr/>
                                    <wps:spPr>
                                      <a:xfrm>
                                        <a:off x="256349" y="576125"/>
                                        <a:ext cx="0" cy="400685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3" name="Straight Connector 93"/>
                                    <wps:cNvCnPr/>
                                    <wps:spPr>
                                      <a:xfrm>
                                        <a:off x="874758" y="576125"/>
                                        <a:ext cx="0" cy="400685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03" name="Group 103"/>
                                    <wpg:cNvGrpSpPr/>
                                    <wpg:grpSpPr>
                                      <a:xfrm>
                                        <a:off x="0" y="0"/>
                                        <a:ext cx="1123770" cy="1418948"/>
                                        <a:chOff x="0" y="0"/>
                                        <a:chExt cx="1123770" cy="1418948"/>
                                      </a:xfrm>
                                    </wpg:grpSpPr>
                                    <wpg:grpSp>
                                      <wpg:cNvPr id="57" name="Group 57"/>
                                      <wpg:cNvGrpSpPr/>
                                      <wpg:grpSpPr>
                                        <a:xfrm>
                                          <a:off x="95250" y="0"/>
                                          <a:ext cx="947420" cy="1339850"/>
                                          <a:chOff x="162340" y="310543"/>
                                          <a:chExt cx="948096" cy="1340864"/>
                                        </a:xfrm>
                                      </wpg:grpSpPr>
                                      <wps:wsp>
                                        <wps:cNvPr id="58" name="Straight Connector 58"/>
                                        <wps:cNvCnPr>
                                          <a:stCxn id="73" idx="6"/>
                                          <a:endCxn id="79" idx="2"/>
                                        </wps:cNvCnPr>
                                        <wps:spPr>
                                          <a:xfrm flipV="1">
                                            <a:off x="486190" y="738601"/>
                                            <a:ext cx="300395" cy="64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2" name="Group 62"/>
                                        <wpg:cNvGrpSpPr/>
                                        <wpg:grpSpPr>
                                          <a:xfrm>
                                            <a:off x="162340" y="310543"/>
                                            <a:ext cx="948096" cy="1340864"/>
                                            <a:chOff x="162340" y="310543"/>
                                            <a:chExt cx="948096" cy="1340864"/>
                                          </a:xfrm>
                                        </wpg:grpSpPr>
                                        <wps:wsp>
                                          <wps:cNvPr id="64" name="Straight Connector 64"/>
                                          <wps:cNvCnPr/>
                                          <wps:spPr>
                                            <a:xfrm>
                                              <a:off x="323668" y="850466"/>
                                              <a:ext cx="518081" cy="451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6" name="Straight Arrow Connector 66"/>
                                          <wps:cNvCnPr/>
                                          <wps:spPr>
                                            <a:xfrm>
                                              <a:off x="653993" y="310543"/>
                                              <a:ext cx="254000" cy="2667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7" name="Text Box 67"/>
                                          <wps:cNvSpPr txBox="1"/>
                                          <wps:spPr>
                                            <a:xfrm>
                                              <a:off x="516167" y="362014"/>
                                              <a:ext cx="222250" cy="438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E7ADD" w:rsidRPr="00F70125" w:rsidRDefault="000E7ADD" w:rsidP="000E7ADD">
                                                <w:pPr>
                                                  <w:rPr>
                                                    <w:b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sz w:val="32"/>
                                                    <w:szCs w:val="32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" name="Text Box 69"/>
                                          <wps:cNvSpPr txBox="1"/>
                                          <wps:spPr>
                                            <a:xfrm>
                                              <a:off x="776291" y="1130300"/>
                                              <a:ext cx="222250" cy="438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E7ADD" w:rsidRPr="000E7ADD" w:rsidRDefault="000E7ADD" w:rsidP="000E7ADD">
                                                <w:pPr>
                                                  <w:rPr>
                                                    <w:b/>
                                                    <w:color w:val="FF0000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 w:rsidRPr="000E7ADD">
                                                  <w:rPr>
                                                    <w:b/>
                                                    <w:color w:val="FF0000"/>
                                                    <w:sz w:val="32"/>
                                                    <w:szCs w:val="32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" name="Group 71"/>
                                          <wpg:cNvGrpSpPr/>
                                          <wpg:grpSpPr>
                                            <a:xfrm>
                                              <a:off x="162340" y="487775"/>
                                              <a:ext cx="948096" cy="1163632"/>
                                              <a:chOff x="162340" y="386175"/>
                                              <a:chExt cx="948096" cy="1163632"/>
                                            </a:xfrm>
                                          </wpg:grpSpPr>
                                          <wpg:grpSp>
                                            <wpg:cNvPr id="72" name="Group 72"/>
                                            <wpg:cNvGrpSpPr/>
                                            <wpg:grpSpPr>
                                              <a:xfrm>
                                                <a:off x="162340" y="386822"/>
                                                <a:ext cx="323850" cy="438150"/>
                                                <a:chOff x="162340" y="-88877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73" name="Oval 73"/>
                                              <wps:cNvSpPr/>
                                              <wps:spPr>
                                                <a:xfrm>
                                                  <a:off x="162340" y="22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" name="Text Box 74"/>
                                              <wps:cNvSpPr txBox="1"/>
                                              <wps:spPr>
                                                <a:xfrm>
                                                  <a:off x="181390" y="-88877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75" name="Group 75"/>
                                            <wpg:cNvGrpSpPr/>
                                            <wpg:grpSpPr>
                                              <a:xfrm>
                                                <a:off x="762266" y="1107242"/>
                                                <a:ext cx="323850" cy="438150"/>
                                                <a:chOff x="122714" y="1107242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76" name="Oval 76"/>
                                              <wps:cNvSpPr/>
                                              <wps:spPr>
                                                <a:xfrm>
                                                  <a:off x="122714" y="1196141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" name="Text Box 77"/>
                                              <wps:cNvSpPr txBox="1"/>
                                              <wps:spPr>
                                                <a:xfrm>
                                                  <a:off x="127472" y="1107242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F70125"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78" name="Group 78"/>
                                            <wpg:cNvGrpSpPr/>
                                            <wpg:grpSpPr>
                                              <a:xfrm>
                                                <a:off x="786586" y="386175"/>
                                                <a:ext cx="323850" cy="438150"/>
                                                <a:chOff x="-476661" y="-63096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79" name="Oval 79"/>
                                              <wps:cNvSpPr/>
                                              <wps:spPr>
                                                <a:xfrm>
                                                  <a:off x="-476661" y="25804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0" name="Text Box 80"/>
                                              <wps:cNvSpPr txBox="1"/>
                                              <wps:spPr>
                                                <a:xfrm>
                                                  <a:off x="-457609" y="-63096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84" name="Group 84"/>
                                            <wpg:cNvGrpSpPr/>
                                            <wpg:grpSpPr>
                                              <a:xfrm>
                                                <a:off x="177801" y="1111657"/>
                                                <a:ext cx="323850" cy="438150"/>
                                                <a:chOff x="-842310" y="1692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85" name="Oval 85"/>
                                              <wps:cNvSpPr/>
                                              <wps:spPr>
                                                <a:xfrm>
                                                  <a:off x="-842310" y="90592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6" name="Text Box 86"/>
                                              <wps:cNvSpPr txBox="1"/>
                                              <wps:spPr>
                                                <a:xfrm>
                                                  <a:off x="-823261" y="1692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95" name="Text Box 95"/>
                                      <wps:cNvSpPr txBox="1"/>
                                      <wps:spPr>
                                        <a:xfrm>
                                          <a:off x="0" y="519113"/>
                                          <a:ext cx="221615" cy="471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A83239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A83239"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6" name="Text Box 96"/>
                                      <wps:cNvSpPr txBox="1"/>
                                      <wps:spPr>
                                        <a:xfrm>
                                          <a:off x="902155" y="528638"/>
                                          <a:ext cx="221615" cy="4375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F70125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8" name="Text Box 98"/>
                                      <wps:cNvSpPr txBox="1"/>
                                      <wps:spPr>
                                        <a:xfrm>
                                          <a:off x="428625" y="981075"/>
                                          <a:ext cx="222091" cy="43787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F70125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0" name="Text Box 100"/>
                                      <wps:cNvSpPr txBox="1"/>
                                      <wps:spPr>
                                        <a:xfrm>
                                          <a:off x="325420" y="702182"/>
                                          <a:ext cx="221615" cy="4375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F70125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7" o:spid="_x0000_s1058" style="position:absolute;left:0;text-align:left;margin-left:43.25pt;margin-top:16.6pt;width:88.45pt;height:111.7pt;z-index:251738112" coordsize="11237,14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">
                      <v:line id="Straight Connector 90" o:spid="_x0000_s1059" style="position:absolute;flip:y;visibility:visible;mso-wrap-style:square" from="4122,11231" to="7124,1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ZUy8AAAADbAAAADwAAAGRycy9kb3ducmV2LnhtbERP3WrCMBS+H/gO4Qi7m6kTxFXTIoIw&#10;ZGPT+QDH5NgWm5OSpLW+/XIx2OXH978pR9uKgXxoHCuYzzIQxNqZhisF55/9ywpEiMgGW8ek4EEB&#10;ymLytMHcuDsfaTjFSqQQDjkqqGPscimDrslimLmOOHFX5y3GBH0ljcd7CretfM2ypbTYcGqosaNd&#10;Tfp26q2Cw5f/xMX35ahX/fUx8FLrXn8o9Twdt2sQkcb4L/5zvxsFb2l9+pJ+gC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32VMvAAAAA2wAAAA8AAAAAAAAAAAAAAAAA&#10;oQIAAGRycy9kb3ducmV2LnhtbFBLBQYAAAAABAAEAPkAAACOAwAAAAA=&#10;" strokecolor="black [3213]" strokeweight="2.25pt">
                        <v:stroke joinstyle="miter"/>
                      </v:line>
                      <v:group id="Group 106" o:spid="_x0000_s1060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<v:shape id="Text Box 99" o:spid="_x0000_s1061" type="#_x0000_t202" style="position:absolute;left:3541;top:3541;width:2216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SCcsUA&#10;AADbAAAADwAAAGRycy9kb3ducmV2LnhtbESPT2sCMRTE7wW/Q3hCL0WzFqm6GqUIhT3sxT8Uents&#10;npvFzcs2iev225tCocdhZn7DbHaDbUVPPjSOFcymGQjiyumGawXn08dkCSJEZI2tY1LwQwF229HT&#10;BnPt7nyg/hhrkSAcclRgYuxyKUNlyGKYuo44eRfnLcYkfS21x3uC21a+ZtmbtNhwWjDY0d5QdT3e&#10;rIL+s5jrQ2+if9mXRVZcy+/FV6nU83h4X4OINMT/8F+70ApWK/j9kn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BIJyxQAAANsAAAAPAAAAAAAAAAAAAAAAAJgCAABkcnMv&#10;ZG93bnJldi54bWxQSwUGAAAAAAQABAD1AAAAigMAAAAA&#10;" filled="f" stroked="f" strokeweight=".5pt">
                          <v:textbox>
                            <w:txbxContent>
                              <w:p w:rsidR="000E7ADD" w:rsidRPr="00F70125" w:rsidRDefault="000E7ADD" w:rsidP="000E7ADD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group id="Group 105" o:spid="_x0000_s1062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<v:line id="Straight Connector 89" o:spid="_x0000_s1063" style="position:absolute;flip:y;visibility:visible;mso-wrap-style:square" from="3092,5576" to="828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Vri8MAAADbAAAADwAAAGRycy9kb3ducmV2LnhtbESP3WoCMRSE7wu+QziF3tVsW5B1NYoI&#10;BRFL688DHJPj7uLmZEmy6/r2plDo5TAz3zDz5WAb0ZMPtWMFb+MMBLF2puZSwen4+ZqDCBHZYOOY&#10;FNwpwHIxeppjYdyN99QfYikShEOBCqoY20LKoCuyGMauJU7exXmLMUlfSuPxluC2ke9ZNpEWa04L&#10;Fba0rkhfD51VsP32X/jxc97rvLvce55o3emdUi/Pw2oGItIQ/8N/7Y1RkE/h90v6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Va4vDAAAA2wAAAA8AAAAAAAAAAAAA&#10;AAAAoQIAAGRycy9kb3ducmV2LnhtbFBLBQYAAAAABAAEAPkAAACRAwAAAAA=&#10;" strokecolor="black [3213]" strokeweight="2.25pt">
                            <v:stroke joinstyle="miter"/>
                          </v:line>
                          <v:group id="Group 104" o:spid="_x0000_s1064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<v:line id="Straight Connector 91" o:spid="_x0000_s1065" style="position:absolute;visibility:visible;mso-wrap-style:square" from="2563,5761" to="2563,9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+OMIAAADbAAAADwAAAGRycy9kb3ducmV2LnhtbESPT4vCMBTE78J+h/AWvGmqh0WrUZb9&#10;A4onrQePj+bZVJuX0sS2fnsjCB6HmfkNs1z3thItNb50rGAyTkAQ506XXCg4Zv+jGQgfkDVWjknB&#10;nTysVx+DJabadbyn9hAKESHsU1RgQqhTKX1uyKIfu5o4emfXWAxRNoXUDXYRbis5TZIvabHkuGCw&#10;ph9D+fVwswraU3fSx85kF1Nud5n5azf3X6nU8LP/XoAI1Id3+NXeaAXzCTy/x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l+OMIAAADbAAAADwAAAAAAAAAAAAAA&#10;AAChAgAAZHJzL2Rvd25yZXYueG1sUEsFBgAAAAAEAAQA+QAAAJADAAAAAA==&#10;" strokecolor="black [3213]" strokeweight="2.25pt">
                              <v:stroke joinstyle="miter"/>
                            </v:line>
                            <v:line id="Straight Connector 93" o:spid="_x0000_s1066" style="position:absolute;visibility:visible;mso-wrap-style:square" from="8747,5761" to="8747,9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dF1MQAAADbAAAADwAAAGRycy9kb3ducmV2LnhtbESPQWvCQBSE7wX/w/KE3urGCqVGN0Fs&#10;BUtPTTx4fGSf2Wj2bchuk/jvu4VCj8PMfMNs88m2YqDeN44VLBcJCOLK6YZrBafy8PQKwgdkja1j&#10;UnAnD3k2e9hiqt3IXzQUoRYRwj5FBSaELpXSV4Ys+oXriKN3cb3FEGVfS93jGOG2lc9J8iItNhwX&#10;DHa0N1Tdim+rYDiPZ30aTXk1zcdnad6H4/1NKvU4n3YbEIGm8B/+ax+1gvU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h0XUxAAAANsAAAAPAAAAAAAAAAAA&#10;AAAAAKECAABkcnMvZG93bnJldi54bWxQSwUGAAAAAAQABAD5AAAAkgMAAAAA&#10;" strokecolor="black [3213]" strokeweight="2.25pt">
                              <v:stroke joinstyle="miter"/>
                            </v:line>
                            <v:group id="Group 103" o:spid="_x0000_s1067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<v:group id="Group 57" o:spid="_x0000_s1068" style="position:absolute;left:952;width:9474;height:13398" coordorigin="1623,3105" coordsize="9480,1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<v:line id="Straight Connector 58" o:spid="_x0000_s1069" style="position:absolute;flip:y;visibility:visible;mso-wrap-style:square" from="4861,7386" to="7865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niV8AAAADbAAAADwAAAGRycy9kb3ducmV2LnhtbERPy2oCMRTdC/5DuII7zVipyNSMFKFQ&#10;Sov18QG3yZ0HndwMSWYc/75ZCF0eznu3H20rBvKhcaxgtcxAEGtnGq4UXC9viy2IEJENto5JwZ0C&#10;7IvpZIe5cTc+0XCOlUghHHJUUMfY5VIGXZPFsHQdceJK5y3GBH0ljcdbCretfMqyjbTYcGqosaND&#10;Tfr33FsFH0f/hevvn5Pe9uV94I3Wvf5Uaj4bX19ARBrjv/jhfjcKntPY9CX9AF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g54lfAAAAA2wAAAA8AAAAAAAAAAAAAAAAA&#10;oQIAAGRycy9kb3ducmV2LnhtbFBLBQYAAAAABAAEAPkAAACOAwAAAAA=&#10;" strokecolor="black [3213]" strokeweight="2.25pt">
                                  <v:stroke joinstyle="miter"/>
                                </v:line>
                                <v:group id="Group 62" o:spid="_x0000_s1070" style="position:absolute;left:1623;top:3105;width:9481;height:13409" coordorigin="1623,3105" coordsize="9480,1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<v:line id="Straight Connector 64" o:spid="_x0000_s1071" style="position:absolute;visibility:visible;mso-wrap-style:square" from="3236,8504" to="8417,13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uth8IAAADbAAAADwAAAGRycy9kb3ducmV2LnhtbESPQYvCMBSE78L+h/AW9qbpyiJSjbLs&#10;KiietB48PppnU21eShPb+u+NIHgcZuYbZr7sbSVaanzpWMH3KAFBnDtdcqHgmK2HUxA+IGusHJOC&#10;O3lYLj4Gc0y163hP7SEUIkLYp6jAhFCnUvrckEU/cjVx9M6usRiibAqpG+wi3FZynCQTabHkuGCw&#10;pj9D+fVwswraU3fSx85kF1Nud5lZtZv7v1Tq67P/nYEI1Id3+NXeaAWTH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7uth8IAAADbAAAADwAAAAAAAAAAAAAA&#10;AAChAgAAZHJzL2Rvd25yZXYueG1sUEsFBgAAAAAEAAQA+QAAAJADAAAAAA==&#10;" strokecolor="black [3213]" strokeweight="2.25pt">
                                    <v:stroke joinstyle="miter"/>
                                  </v:line>
                                  <v:shape id="Straight Arrow Connector 66" o:spid="_x0000_s1072" type="#_x0000_t32" style="position:absolute;left:6539;top:3105;width:254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dVk8UAAADbAAAADwAAAGRycy9kb3ducmV2LnhtbESPT2vCQBTE74V+h+UVeqsbLQ0xdRNa&#10;RfBU8d+ht0f2mUSzb0N2jWk/fbcgeBxm5jfMLB9MI3rqXG1ZwXgUgSAurK65VLDfLV8SEM4ja2ws&#10;k4IfcpBnjw8zTLW98ob6rS9FgLBLUUHlfZtK6YqKDLqRbYmDd7SdQR9kV0rd4TXATSMnURRLgzWH&#10;hQpbmldUnLcXo4D69dfrcJl+fr9tvJ3ow2J9Sn6Ven4aPt5BeBr8PXxrr7SCOIb/L+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dVk8UAAADbAAAADwAAAAAAAAAA&#10;AAAAAAChAgAAZHJzL2Rvd25yZXYueG1sUEsFBgAAAAAEAAQA+QAAAJMDAAAAAA==&#10;" strokecolor="black [3213]" strokeweight="2.25pt">
                                    <v:stroke endarrow="open" joinstyle="miter"/>
                                  </v:shape>
                                  <v:shape id="Text Box 67" o:spid="_x0000_s1073" type="#_x0000_t202" style="position:absolute;left:5161;top:3620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DvMQA&#10;AADbAAAADwAAAGRycy9kb3ducmV2LnhtbESPQWsCMRSE74X+h/AKXopmLUVlNYoIhT3sRSuCt8fm&#10;uVncvKxJXNd/3xQKPQ4z8w2z2gy2FT350DhWMJ1kIIgrpxuuFRy/v8YLECEia2wdk4InBdisX19W&#10;mGv34D31h1iLBOGQowITY5dLGSpDFsPEdcTJuzhvMSbpa6k9PhLctvIjy2bSYsNpwWBHO0PV9XC3&#10;CvpT8an3vYn+fVcWWXEtb/NzqdTobdguQUQa4n/4r11oBbM5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Cw7zEAAAA2w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0E7ADD" w:rsidRPr="00F70125" w:rsidRDefault="000E7ADD" w:rsidP="000E7ADD">
                                          <w:pP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69" o:spid="_x0000_s1074" type="#_x0000_t202" style="position:absolute;left:7762;top:11303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yVc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zB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fJV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0E7ADD" w:rsidRPr="000E7ADD" w:rsidRDefault="000E7ADD" w:rsidP="000E7ADD">
                                          <w:pPr>
                                            <w:rPr>
                                              <w:b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0E7ADD">
                                            <w:rPr>
                                              <w:b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71" o:spid="_x0000_s1075" style="position:absolute;left:1623;top:4877;width:9481;height:11637" coordorigin="1623,3861" coordsize="9480,11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<v:group id="Group 72" o:spid="_x0000_s1076" style="position:absolute;left:1623;top:3868;width:3238;height:4381" coordorigin="162340,-88877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<v:oval id="Oval 73" o:spid="_x0000_s1077" style="position:absolute;left:162340;top:22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SmcQA&#10;AADbAAAADwAAAGRycy9kb3ducmV2LnhtbESPT2vCQBTE74LfYXlCb2aj/aNEV9GWgke1hertmX0m&#10;wezbsLs1aT99Vyh4HGbmN8x82ZlaXMn5yrKCUZKCIM6trrhQ8PnxPpyC8AFZY22ZFPyQh+Wi35tj&#10;pm3LO7ruQyEihH2GCsoQmkxKn5dk0Ce2IY7e2TqDIUpXSO2wjXBTy3GavkiDFceFEht6LSm/7L+N&#10;gnY7Maff9Re+4ZM77fTmeNg2z0o9DLrVDESgLtzD/+2NVjB5hN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OUpnEAAAA2wAAAA8AAAAAAAAAAAAAAAAAmAIAAGRycy9k&#10;b3ducmV2LnhtbFBLBQYAAAAABAAEAPUAAACJAwAAAAA=&#10;" fillcolor="white [3201]" strokecolor="black [3213]" strokeweight="2.25pt">
                                        <v:stroke joinstyle="miter"/>
                                      </v:oval>
                                      <v:shape id="Text Box 74" o:spid="_x0000_s1078" type="#_x0000_t202" style="position:absolute;left:181390;top:-88877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LFsQA&#10;AADbAAAADwAAAGRycy9kb3ducmV2LnhtbESPQWsCMRSE74X+h/AKXopmLVJlNYoIhT3sRSuCt8fm&#10;uVncvKxJXNd/3xQKPQ4z8w2z2gy2FT350DhWMJ1kIIgrpxuuFRy/v8YLECEia2wdk4InBdisX19W&#10;mGv34D31h1iLBOGQowITY5dLGSpDFsPEdcTJuzhvMSbpa6k9PhLctvIjyz6lxYbTgsGOdoaq6+Fu&#10;FfSnYqb3vYn+fVcWWXEtb/NzqdTobdguQUQa4n/4r11oBfM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yxbEAAAA2wAAAA8AAAAAAAAAAAAAAAAAmAIAAGRycy9k&#10;b3ducmV2LnhtbFBLBQYAAAAABAAEAPUAAACJ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75" o:spid="_x0000_s1079" style="position:absolute;left:7622;top:11072;width:3239;height:4381" coordorigin="1227,11072" coordsize="3238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    <v:oval id="Oval 76" o:spid="_x0000_s1080" style="position:absolute;left:1227;top:11961;width:323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xAcUA&#10;AADbAAAADwAAAGRycy9kb3ducmV2LnhtbESPW2vCQBSE3wv+h+UIfasbS6sSXaUXCj7GC6hvx+wx&#10;CWbPht1tkvrr3UKhj8PMfMMsVr2pRUvOV5YVjEcJCOLc6ooLBfvd19MMhA/IGmvLpOCHPKyWg4cF&#10;ptp2vKF2GwoRIexTVFCG0KRS+rwkg35kG+LoXawzGKJ0hdQOuwg3tXxOkok0WHFcKLGhj5Ly6/bb&#10;KOiyqTnf3g/4iS/uvNHr0zFrXpV6HPZvcxCB+vAf/muvtYLpBH6/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+fEBxQAAANsAAAAPAAAAAAAAAAAAAAAAAJgCAABkcnMv&#10;ZG93bnJldi54bWxQSwUGAAAAAAQABAD1AAAAigMAAAAA&#10;" fillcolor="white [3201]" strokecolor="black [3213]" strokeweight="2.25pt">
                                        <v:stroke joinstyle="miter"/>
                                      </v:oval>
                                      <v:shape id="Text Box 77" o:spid="_x0000_s1081" type="#_x0000_t202" style="position:absolute;left:1274;top:11072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VYcQA&#10;AADbAAAADwAAAGRycy9kb3ducmV2LnhtbESPQWvCQBSE74X+h+UJXopuKqUp0VWKIOSQi7YUentk&#10;n9lg9m26u8b4792C4HGYmW+Y1Wa0nRjIh9axgtd5BoK4drrlRsH31272ASJEZI2dY1JwpQCb9fPT&#10;CgvtLryn4RAbkSAcClRgYuwLKUNtyGKYu544eUfnLcYkfSO1x0uC204usuxdWmw5LRjsaWuoPh3O&#10;VsHwU77p/WCif9lWZVaeqr/8t1JqOhk/lyAijfERvrdLrSDP4f9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VWHEAAAA2wAAAA8AAAAAAAAAAAAAAAAAmAIAAGRycy9k&#10;b3ducmV2LnhtbFBLBQYAAAAABAAEAPUAAACJ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70125"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78" o:spid="_x0000_s1082" style="position:absolute;left:7865;top:3861;width:3239;height:4382" coordorigin="-476661,-63096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<v:oval id="Oval 79" o:spid="_x0000_s1083" style="position:absolute;left:-476661;top:25804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lc8UA&#10;AADbAAAADwAAAGRycy9kb3ducmV2LnhtbESPT2vCQBTE70K/w/IK3symYmsbXUUtBY/+KWhvz+wz&#10;Cc2+DbtbE/303ULB4zAzv2Gm887U4kLOV5YVPCUpCOLc6ooLBZ/7j8ErCB+QNdaWScGVPMxnD70p&#10;Ztq2vKXLLhQiQthnqKAMocmk9HlJBn1iG+Lona0zGKJ0hdQO2wg3tRym6Ys0WHFcKLGhVUn59+7H&#10;KGg3Y3O6LQ/4jiN32ur113HTPCvVf+wWExCBunAP/7fXWsH4Df6+xB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mVzxQAAANsAAAAPAAAAAAAAAAAAAAAAAJgCAABkcnMv&#10;ZG93bnJldi54bWxQSwUGAAAAAAQABAD1AAAAigMAAAAA&#10;" fillcolor="white [3201]" strokecolor="black [3213]" strokeweight="2.25pt">
                                        <v:stroke joinstyle="miter"/>
                                      </v:oval>
                                      <v:shape id="Text Box 80" o:spid="_x0000_s1084" type="#_x0000_t202" style="position:absolute;left:-457609;top:-63096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9Ms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mVan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nvTLBAAAA2wAAAA8AAAAAAAAAAAAAAAAAmAIAAGRycy9kb3du&#10;cmV2LnhtbFBLBQYAAAAABAAEAPUAAACG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84" o:spid="_x0000_s1085" style="position:absolute;left:1778;top:11116;width:3238;height:4382" coordorigin="-8423,16" coordsize="3238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    <v:oval id="Oval 85" o:spid="_x0000_s1086" style="position:absolute;left:-8423;top:905;width:3239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4fUcQA&#10;AADbAAAADwAAAGRycy9kb3ducmV2LnhtbESPW2sCMRSE34X+h3AKvmm24o3VKLWl4KM3UN+Om9Pd&#10;pZuTJUnd1V/fFAQfh5n5hpkvW1OJKzlfWlbw1k9AEGdWl5wrOOy/elMQPiBrrCyTght5WC5eOnNM&#10;tW14S9ddyEWEsE9RQRFCnUrps4IM+r6tiaP3bZ3BEKXLpXbYRLip5CBJxtJgyXGhwJo+Csp+dr9G&#10;QbOZmMt9dcRPHLrLVq/Pp009Uqr72r7PQARqwzP8aK+1gukI/r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+H1HEAAAA2wAAAA8AAAAAAAAAAAAAAAAAmAIAAGRycy9k&#10;b3ducmV2LnhtbFBLBQYAAAAABAAEAPUAAACJAwAAAAA=&#10;" fillcolor="white [3201]" strokecolor="black [3213]" strokeweight="2.25pt">
                                        <v:stroke joinstyle="miter"/>
                                      </v:oval>
                                      <v:shape id="Text Box 86" o:spid="_x0000_s1087" type="#_x0000_t202" style="position:absolute;left:-8232;top:16;width:222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A3cQA&#10;AADbAAAADwAAAGRycy9kb3ducmV2LnhtbESPQWsCMRSE74X+h/AKXkrNWkRlNYoIhT3sRStCb4/N&#10;c7O4eVmTuK7/3hQKPQ4z8w2z2gy2FT350DhWMBlnIIgrpxuuFRy/vz4WIEJE1tg6JgUPCrBZv76s&#10;MNfuznvqD7EWCcIhRwUmxi6XMlSGLIax64iTd3beYkzS11J7vCe4beVnls2kxYbTgsGOdoaqy+Fm&#10;FfSnYqr3vYn+fVcWWXEpr/OfUqnR27Bdgog0xP/wX7vQChYz+P2Sf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CgN3EAAAA2wAAAA8AAAAAAAAAAAAAAAAAmAIAAGRycy9k&#10;b3ducmV2LnhtbFBLBQYAAAAABAAEAPUAAACJ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</v:group>
                              <v:shape id="Text Box 95" o:spid="_x0000_s1088" type="#_x0000_t202" style="position:absolute;top:5191;width:2216;height:4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Id8UA&#10;AADbAAAADwAAAGRycy9kb3ducmV2LnhtbESPQWsCMRSE7wX/Q3hCL6VmK9W2q1GKUNjDXtRS6O2x&#10;ed0sbl7WJK7bf28EweMwM98wy/VgW9GTD41jBS+TDARx5XTDtYLv/dfzO4gQkTW2jknBPwVYr0YP&#10;S8y1O/OW+l2sRYJwyFGBibHLpQyVIYth4jri5P05bzEm6WupPZ4T3LZymmVzabHhtGCwo42h6rA7&#10;WQX9T/Gqt72J/mlTFllxKI9vv6VSj+PhcwEi0hDv4Vu70Ao+Zn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Yh3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0E7ADD" w:rsidRPr="00A83239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83239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6" o:spid="_x0000_s1089" type="#_x0000_t202" style="position:absolute;left:9021;top:5286;width:2216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WAM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LG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xYA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8" o:spid="_x0000_s1090" type="#_x0000_t202" style="position:absolute;left:4286;top:9810;width:2221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n6cEA&#10;AADbAAAADwAAAGRycy9kb3ducmV2LnhtbERPz2vCMBS+C/4P4Q12EU0d4lxnFBEGPfSiDsHbo3lr&#10;is1LTbLa/ffLQfD48f1ebwfbip58aBwrmM8yEMSV0w3XCr5PX9MViBCRNbaOScEfBdhuxqM15trd&#10;+UD9MdYihXDIUYGJsculDJUhi2HmOuLE/ThvMSboa6k93lO4beVbli2lxYZTg8GO9oaq6/HXKujP&#10;xUIfehP9ZF8WWXEtb++XUqnXl2H3CSLSEJ/ih7vQCj7S2P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IJ+nBAAAA2wAAAA8AAAAAAAAAAAAAAAAAmAIAAGRycy9kb3du&#10;cmV2LnhtbFBLBQYAAAAABAAEAPUAAACGAwAAAAA=&#10;" filled="f" stroked="f" strokeweight=".5pt">
                                <v:textbo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0" o:spid="_x0000_s1091" type="#_x0000_t202" style="position:absolute;left:3254;top:7021;width:2216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+6MUA&#10;AADcAAAADwAAAGRycy9kb3ducmV2LnhtbESPQUsDMRCF74L/IYzgRWxiEZW1aSmFwh720iqCt2Ez&#10;bpZuJtskbtd/7xwEbzO8N+99s9rMYVATpdxHtvCwMKCI2+h67iy8v+3vX0DlguxwiEwWfijDZn19&#10;tcLKxQsfaDqWTkkI5wot+FLGSuvcegqYF3EkFu0rpoBF1tRpl/Ai4WHQS2OedMCepcHjSDtP7en4&#10;HSxMH/WjO0y+pLtdU5v61JyfPxtrb2/m7SuoQnP5N/9d107wj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D7o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0E05C4">
              <w:rPr>
                <w:b/>
                <w:sz w:val="28"/>
                <w:szCs w:val="28"/>
                <w:lang w:val="bg-BG"/>
              </w:rPr>
              <w:t>По-малкият път е 19.</w:t>
            </w:r>
          </w:p>
          <w:p w:rsidR="00A83239" w:rsidRDefault="00A83239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bg-BG"/>
              </w:rPr>
            </w:pPr>
          </w:p>
          <w:p w:rsidR="00F53818" w:rsidRDefault="00F53818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  <w:p w:rsidR="00F53818" w:rsidRPr="00D562DF" w:rsidRDefault="00F53818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</w:tr>
    </w:tbl>
    <w:p w:rsidR="00F53818" w:rsidRPr="00F53818" w:rsidRDefault="00F53818" w:rsidP="00F53818"/>
    <w:sectPr w:rsidR="00F53818" w:rsidRPr="00F53818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E6D" w:rsidRDefault="003B3E6D">
      <w:r>
        <w:separator/>
      </w:r>
    </w:p>
  </w:endnote>
  <w:endnote w:type="continuationSeparator" w:id="0">
    <w:p w:rsidR="003B3E6D" w:rsidRDefault="003B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F1D98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3B3E6D">
            <w:fldChar w:fldCharType="begin"/>
          </w:r>
          <w:r w:rsidR="003B3E6D">
            <w:instrText xml:space="preserve"> NUMPAGES </w:instrText>
          </w:r>
          <w:r w:rsidR="003B3E6D">
            <w:fldChar w:fldCharType="separate"/>
          </w:r>
          <w:r w:rsidR="00FF1D98">
            <w:rPr>
              <w:noProof/>
            </w:rPr>
            <w:t>2</w:t>
          </w:r>
          <w:r w:rsidR="003B3E6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3B3E6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E6D" w:rsidRDefault="003B3E6D">
      <w:r>
        <w:separator/>
      </w:r>
    </w:p>
  </w:footnote>
  <w:footnote w:type="continuationSeparator" w:id="0">
    <w:p w:rsidR="003B3E6D" w:rsidRDefault="003B3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3B3E6D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05C4"/>
    <w:rsid w:val="000E494F"/>
    <w:rsid w:val="000E532F"/>
    <w:rsid w:val="000E6EA7"/>
    <w:rsid w:val="000E7ADD"/>
    <w:rsid w:val="000F7194"/>
    <w:rsid w:val="00100947"/>
    <w:rsid w:val="00104F3D"/>
    <w:rsid w:val="00110D80"/>
    <w:rsid w:val="001138BE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57A4"/>
    <w:rsid w:val="00196928"/>
    <w:rsid w:val="001976E7"/>
    <w:rsid w:val="001B00CA"/>
    <w:rsid w:val="001B1B72"/>
    <w:rsid w:val="001B2BBA"/>
    <w:rsid w:val="001B3E9A"/>
    <w:rsid w:val="001B690E"/>
    <w:rsid w:val="001C0EB7"/>
    <w:rsid w:val="001C20E3"/>
    <w:rsid w:val="001C5618"/>
    <w:rsid w:val="001C6B8B"/>
    <w:rsid w:val="001D1F1F"/>
    <w:rsid w:val="001D78C4"/>
    <w:rsid w:val="001E177B"/>
    <w:rsid w:val="002007E7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70E6C"/>
    <w:rsid w:val="00384547"/>
    <w:rsid w:val="00385753"/>
    <w:rsid w:val="003A243D"/>
    <w:rsid w:val="003A24B4"/>
    <w:rsid w:val="003A4BA8"/>
    <w:rsid w:val="003B0BA0"/>
    <w:rsid w:val="003B312B"/>
    <w:rsid w:val="003B3E6D"/>
    <w:rsid w:val="003B58D1"/>
    <w:rsid w:val="003B5BB5"/>
    <w:rsid w:val="003C355F"/>
    <w:rsid w:val="003D2B08"/>
    <w:rsid w:val="003D404A"/>
    <w:rsid w:val="003D472C"/>
    <w:rsid w:val="003E238C"/>
    <w:rsid w:val="003E5F20"/>
    <w:rsid w:val="003F0025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9729C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57EB9"/>
    <w:rsid w:val="00560FD3"/>
    <w:rsid w:val="005668A0"/>
    <w:rsid w:val="00566930"/>
    <w:rsid w:val="005744C7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310D"/>
    <w:rsid w:val="005A6AA1"/>
    <w:rsid w:val="005B0D5C"/>
    <w:rsid w:val="005D3F6F"/>
    <w:rsid w:val="005D52F9"/>
    <w:rsid w:val="005E3FFE"/>
    <w:rsid w:val="005E53A0"/>
    <w:rsid w:val="005E7BBE"/>
    <w:rsid w:val="005F218B"/>
    <w:rsid w:val="005F6567"/>
    <w:rsid w:val="006001FA"/>
    <w:rsid w:val="00605BD1"/>
    <w:rsid w:val="0061027E"/>
    <w:rsid w:val="0061142D"/>
    <w:rsid w:val="00620C73"/>
    <w:rsid w:val="0062125B"/>
    <w:rsid w:val="00621B17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68"/>
    <w:rsid w:val="006629F2"/>
    <w:rsid w:val="006650F0"/>
    <w:rsid w:val="00677AB0"/>
    <w:rsid w:val="006810D8"/>
    <w:rsid w:val="00697A89"/>
    <w:rsid w:val="006A7D51"/>
    <w:rsid w:val="006B01AC"/>
    <w:rsid w:val="006B13C8"/>
    <w:rsid w:val="006C38CD"/>
    <w:rsid w:val="006C597F"/>
    <w:rsid w:val="006C7156"/>
    <w:rsid w:val="006D04FB"/>
    <w:rsid w:val="006D0EED"/>
    <w:rsid w:val="006D1308"/>
    <w:rsid w:val="006D3142"/>
    <w:rsid w:val="006E0C15"/>
    <w:rsid w:val="006E4384"/>
    <w:rsid w:val="006F046F"/>
    <w:rsid w:val="006F0602"/>
    <w:rsid w:val="00702E43"/>
    <w:rsid w:val="00705732"/>
    <w:rsid w:val="007079C8"/>
    <w:rsid w:val="00714254"/>
    <w:rsid w:val="0071580A"/>
    <w:rsid w:val="00732CC6"/>
    <w:rsid w:val="00733200"/>
    <w:rsid w:val="00733F08"/>
    <w:rsid w:val="00743B01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3D4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489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63CCF"/>
    <w:rsid w:val="00970121"/>
    <w:rsid w:val="00971AB8"/>
    <w:rsid w:val="00972D7D"/>
    <w:rsid w:val="00977449"/>
    <w:rsid w:val="00982F76"/>
    <w:rsid w:val="009902ED"/>
    <w:rsid w:val="00991301"/>
    <w:rsid w:val="009A534F"/>
    <w:rsid w:val="009A772B"/>
    <w:rsid w:val="009B46EB"/>
    <w:rsid w:val="009C228A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4FF6"/>
    <w:rsid w:val="00A36441"/>
    <w:rsid w:val="00A45C57"/>
    <w:rsid w:val="00A549A7"/>
    <w:rsid w:val="00A56505"/>
    <w:rsid w:val="00A57EAE"/>
    <w:rsid w:val="00A66D6C"/>
    <w:rsid w:val="00A72D25"/>
    <w:rsid w:val="00A72D3B"/>
    <w:rsid w:val="00A72E9D"/>
    <w:rsid w:val="00A74A55"/>
    <w:rsid w:val="00A83239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D3983"/>
    <w:rsid w:val="00AD50FA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CD8"/>
    <w:rsid w:val="00B50BBE"/>
    <w:rsid w:val="00B55646"/>
    <w:rsid w:val="00B65A45"/>
    <w:rsid w:val="00B65F4B"/>
    <w:rsid w:val="00B66260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839CC"/>
    <w:rsid w:val="00C90C64"/>
    <w:rsid w:val="00C942CD"/>
    <w:rsid w:val="00C94E00"/>
    <w:rsid w:val="00C95DA4"/>
    <w:rsid w:val="00C96C1D"/>
    <w:rsid w:val="00CA1113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41E"/>
    <w:rsid w:val="00D03530"/>
    <w:rsid w:val="00D0372A"/>
    <w:rsid w:val="00D06411"/>
    <w:rsid w:val="00D10D97"/>
    <w:rsid w:val="00D1610A"/>
    <w:rsid w:val="00D164DC"/>
    <w:rsid w:val="00D25231"/>
    <w:rsid w:val="00D302DF"/>
    <w:rsid w:val="00D30552"/>
    <w:rsid w:val="00D31CE4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562DF"/>
    <w:rsid w:val="00D73A9B"/>
    <w:rsid w:val="00D73E22"/>
    <w:rsid w:val="00D75367"/>
    <w:rsid w:val="00D75DB1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3589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20B92"/>
    <w:rsid w:val="00E21200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54F7F"/>
    <w:rsid w:val="00E61398"/>
    <w:rsid w:val="00E62A7E"/>
    <w:rsid w:val="00E647DC"/>
    <w:rsid w:val="00E660BE"/>
    <w:rsid w:val="00E67132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53818"/>
    <w:rsid w:val="00F60E12"/>
    <w:rsid w:val="00F61628"/>
    <w:rsid w:val="00F62CEE"/>
    <w:rsid w:val="00F642FA"/>
    <w:rsid w:val="00F70125"/>
    <w:rsid w:val="00F845B7"/>
    <w:rsid w:val="00F84B59"/>
    <w:rsid w:val="00F90402"/>
    <w:rsid w:val="00F9524A"/>
    <w:rsid w:val="00F95498"/>
    <w:rsid w:val="00FA3905"/>
    <w:rsid w:val="00FC7BE9"/>
    <w:rsid w:val="00FD240E"/>
    <w:rsid w:val="00FE74FB"/>
    <w:rsid w:val="00FE77E2"/>
    <w:rsid w:val="00FF1D0F"/>
    <w:rsid w:val="00FF1D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818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character" w:styleId="Emphasis">
    <w:name w:val="Emphasis"/>
    <w:basedOn w:val="DefaultParagraphFont"/>
    <w:qFormat/>
    <w:rsid w:val="00733F08"/>
    <w:rPr>
      <w:i/>
      <w:iCs/>
    </w:rPr>
  </w:style>
  <w:style w:type="paragraph" w:styleId="Title">
    <w:name w:val="Title"/>
    <w:basedOn w:val="Normal"/>
    <w:next w:val="Normal"/>
    <w:link w:val="TitleChar"/>
    <w:qFormat/>
    <w:rsid w:val="00733F08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F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33F08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33F08"/>
    <w:pPr>
      <w:jc w:val="both"/>
    </w:pPr>
    <w:rPr>
      <w:rFonts w:ascii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818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character" w:styleId="Emphasis">
    <w:name w:val="Emphasis"/>
    <w:basedOn w:val="DefaultParagraphFont"/>
    <w:qFormat/>
    <w:rsid w:val="00733F08"/>
    <w:rPr>
      <w:i/>
      <w:iCs/>
    </w:rPr>
  </w:style>
  <w:style w:type="paragraph" w:styleId="Title">
    <w:name w:val="Title"/>
    <w:basedOn w:val="Normal"/>
    <w:next w:val="Normal"/>
    <w:link w:val="TitleChar"/>
    <w:qFormat/>
    <w:rsid w:val="00733F08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F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33F08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33F08"/>
    <w:pPr>
      <w:jc w:val="both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D9E78-A860-472A-AB13-ABD98D02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239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2572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Elina Pavlova</cp:lastModifiedBy>
  <cp:revision>54</cp:revision>
  <cp:lastPrinted>2011-11-24T17:37:00Z</cp:lastPrinted>
  <dcterms:created xsi:type="dcterms:W3CDTF">2015-11-28T19:19:00Z</dcterms:created>
  <dcterms:modified xsi:type="dcterms:W3CDTF">2015-11-30T23:31:00Z</dcterms:modified>
</cp:coreProperties>
</file>